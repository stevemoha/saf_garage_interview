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2399969" w:displacedByCustomXml="next"/>
    <w:bookmarkStart w:id="1" w:name="_Toc242942527" w:displacedByCustomXml="next"/>
    <w:sdt>
      <w:sdtPr>
        <w:id w:val="-1135030330"/>
        <w:docPartObj>
          <w:docPartGallery w:val="Cover Pages"/>
          <w:docPartUnique/>
        </w:docPartObj>
      </w:sdtPr>
      <w:sdtEndPr>
        <w:rPr>
          <w:rFonts w:ascii="Corbel" w:hAnsi="Corbel"/>
          <w:noProof/>
          <w:lang w:eastAsia="en-US"/>
        </w:rPr>
      </w:sdtEndPr>
      <w:sdtContent>
        <w:p w14:paraId="59B68DD4" w14:textId="77777777" w:rsidR="00996772" w:rsidRDefault="00990362">
          <w:r>
            <w:rPr>
              <w:rFonts w:ascii="Ubuntu" w:hAnsi="Ubuntu"/>
              <w:b/>
              <w:noProof/>
              <w:color w:val="FFFFFF" w:themeColor="background1"/>
              <w:sz w:val="18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0972985" wp14:editId="622091F4">
                    <wp:simplePos x="0" y="0"/>
                    <wp:positionH relativeFrom="column">
                      <wp:posOffset>19660</wp:posOffset>
                    </wp:positionH>
                    <wp:positionV relativeFrom="paragraph">
                      <wp:posOffset>96926</wp:posOffset>
                    </wp:positionV>
                    <wp:extent cx="2057400" cy="6378855"/>
                    <wp:effectExtent l="0" t="0" r="0" b="3175"/>
                    <wp:wrapNone/>
                    <wp:docPr id="128" name="Group 1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57400" cy="6378855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129" name="Group 129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130" name="Freeform 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>
                                    <a:gd name="T0" fmla="*/ 0 w 122"/>
                                    <a:gd name="T1" fmla="*/ 0 h 440"/>
                                    <a:gd name="T2" fmla="*/ 39 w 122"/>
                                    <a:gd name="T3" fmla="*/ 152 h 440"/>
                                    <a:gd name="T4" fmla="*/ 84 w 122"/>
                                    <a:gd name="T5" fmla="*/ 304 h 440"/>
                                    <a:gd name="T6" fmla="*/ 122 w 122"/>
                                    <a:gd name="T7" fmla="*/ 417 h 440"/>
                                    <a:gd name="T8" fmla="*/ 122 w 122"/>
                                    <a:gd name="T9" fmla="*/ 440 h 440"/>
                                    <a:gd name="T10" fmla="*/ 76 w 122"/>
                                    <a:gd name="T11" fmla="*/ 306 h 440"/>
                                    <a:gd name="T12" fmla="*/ 39 w 122"/>
                                    <a:gd name="T13" fmla="*/ 180 h 440"/>
                                    <a:gd name="T14" fmla="*/ 6 w 122"/>
                                    <a:gd name="T15" fmla="*/ 53 h 440"/>
                                    <a:gd name="T16" fmla="*/ 0 w 122"/>
                                    <a:gd name="T17" fmla="*/ 0 h 4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2" h="44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1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>
                                    <a:gd name="T0" fmla="*/ 0 w 116"/>
                                    <a:gd name="T1" fmla="*/ 0 h 269"/>
                                    <a:gd name="T2" fmla="*/ 8 w 116"/>
                                    <a:gd name="T3" fmla="*/ 19 h 269"/>
                                    <a:gd name="T4" fmla="*/ 37 w 116"/>
                                    <a:gd name="T5" fmla="*/ 93 h 269"/>
                                    <a:gd name="T6" fmla="*/ 67 w 116"/>
                                    <a:gd name="T7" fmla="*/ 167 h 269"/>
                                    <a:gd name="T8" fmla="*/ 116 w 116"/>
                                    <a:gd name="T9" fmla="*/ 269 h 269"/>
                                    <a:gd name="T10" fmla="*/ 108 w 116"/>
                                    <a:gd name="T11" fmla="*/ 269 h 269"/>
                                    <a:gd name="T12" fmla="*/ 60 w 116"/>
                                    <a:gd name="T13" fmla="*/ 169 h 269"/>
                                    <a:gd name="T14" fmla="*/ 30 w 116"/>
                                    <a:gd name="T15" fmla="*/ 98 h 269"/>
                                    <a:gd name="T16" fmla="*/ 1 w 116"/>
                                    <a:gd name="T17" fmla="*/ 25 h 269"/>
                                    <a:gd name="T18" fmla="*/ 0 w 116"/>
                                    <a:gd name="T19" fmla="*/ 0 h 2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16" h="269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2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>
                                    <a:gd name="T0" fmla="*/ 0 w 140"/>
                                    <a:gd name="T1" fmla="*/ 0 h 1272"/>
                                    <a:gd name="T2" fmla="*/ 0 w 140"/>
                                    <a:gd name="T3" fmla="*/ 0 h 1272"/>
                                    <a:gd name="T4" fmla="*/ 1 w 140"/>
                                    <a:gd name="T5" fmla="*/ 79 h 1272"/>
                                    <a:gd name="T6" fmla="*/ 3 w 140"/>
                                    <a:gd name="T7" fmla="*/ 159 h 1272"/>
                                    <a:gd name="T8" fmla="*/ 12 w 140"/>
                                    <a:gd name="T9" fmla="*/ 317 h 1272"/>
                                    <a:gd name="T10" fmla="*/ 23 w 140"/>
                                    <a:gd name="T11" fmla="*/ 476 h 1272"/>
                                    <a:gd name="T12" fmla="*/ 39 w 140"/>
                                    <a:gd name="T13" fmla="*/ 634 h 1272"/>
                                    <a:gd name="T14" fmla="*/ 58 w 140"/>
                                    <a:gd name="T15" fmla="*/ 792 h 1272"/>
                                    <a:gd name="T16" fmla="*/ 83 w 140"/>
                                    <a:gd name="T17" fmla="*/ 948 h 1272"/>
                                    <a:gd name="T18" fmla="*/ 107 w 140"/>
                                    <a:gd name="T19" fmla="*/ 1086 h 1272"/>
                                    <a:gd name="T20" fmla="*/ 135 w 140"/>
                                    <a:gd name="T21" fmla="*/ 1223 h 1272"/>
                                    <a:gd name="T22" fmla="*/ 140 w 140"/>
                                    <a:gd name="T23" fmla="*/ 1272 h 1272"/>
                                    <a:gd name="T24" fmla="*/ 138 w 140"/>
                                    <a:gd name="T25" fmla="*/ 1262 h 1272"/>
                                    <a:gd name="T26" fmla="*/ 105 w 140"/>
                                    <a:gd name="T27" fmla="*/ 1106 h 1272"/>
                                    <a:gd name="T28" fmla="*/ 77 w 140"/>
                                    <a:gd name="T29" fmla="*/ 949 h 1272"/>
                                    <a:gd name="T30" fmla="*/ 53 w 140"/>
                                    <a:gd name="T31" fmla="*/ 792 h 1272"/>
                                    <a:gd name="T32" fmla="*/ 35 w 140"/>
                                    <a:gd name="T33" fmla="*/ 634 h 1272"/>
                                    <a:gd name="T34" fmla="*/ 20 w 140"/>
                                    <a:gd name="T35" fmla="*/ 476 h 1272"/>
                                    <a:gd name="T36" fmla="*/ 9 w 140"/>
                                    <a:gd name="T37" fmla="*/ 317 h 1272"/>
                                    <a:gd name="T38" fmla="*/ 2 w 140"/>
                                    <a:gd name="T39" fmla="*/ 159 h 1272"/>
                                    <a:gd name="T40" fmla="*/ 0 w 140"/>
                                    <a:gd name="T41" fmla="*/ 79 h 1272"/>
                                    <a:gd name="T42" fmla="*/ 0 w 140"/>
                                    <a:gd name="T43" fmla="*/ 0 h 12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40" h="1272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3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>
                                    <a:gd name="T0" fmla="*/ 45 w 45"/>
                                    <a:gd name="T1" fmla="*/ 0 h 854"/>
                                    <a:gd name="T2" fmla="*/ 45 w 45"/>
                                    <a:gd name="T3" fmla="*/ 0 h 854"/>
                                    <a:gd name="T4" fmla="*/ 35 w 45"/>
                                    <a:gd name="T5" fmla="*/ 66 h 854"/>
                                    <a:gd name="T6" fmla="*/ 26 w 45"/>
                                    <a:gd name="T7" fmla="*/ 133 h 854"/>
                                    <a:gd name="T8" fmla="*/ 14 w 45"/>
                                    <a:gd name="T9" fmla="*/ 267 h 854"/>
                                    <a:gd name="T10" fmla="*/ 6 w 45"/>
                                    <a:gd name="T11" fmla="*/ 401 h 854"/>
                                    <a:gd name="T12" fmla="*/ 3 w 45"/>
                                    <a:gd name="T13" fmla="*/ 534 h 854"/>
                                    <a:gd name="T14" fmla="*/ 6 w 45"/>
                                    <a:gd name="T15" fmla="*/ 669 h 854"/>
                                    <a:gd name="T16" fmla="*/ 14 w 45"/>
                                    <a:gd name="T17" fmla="*/ 803 h 854"/>
                                    <a:gd name="T18" fmla="*/ 18 w 45"/>
                                    <a:gd name="T19" fmla="*/ 854 h 854"/>
                                    <a:gd name="T20" fmla="*/ 18 w 45"/>
                                    <a:gd name="T21" fmla="*/ 851 h 854"/>
                                    <a:gd name="T22" fmla="*/ 9 w 45"/>
                                    <a:gd name="T23" fmla="*/ 814 h 854"/>
                                    <a:gd name="T24" fmla="*/ 8 w 45"/>
                                    <a:gd name="T25" fmla="*/ 803 h 854"/>
                                    <a:gd name="T26" fmla="*/ 1 w 45"/>
                                    <a:gd name="T27" fmla="*/ 669 h 854"/>
                                    <a:gd name="T28" fmla="*/ 0 w 45"/>
                                    <a:gd name="T29" fmla="*/ 534 h 854"/>
                                    <a:gd name="T30" fmla="*/ 3 w 45"/>
                                    <a:gd name="T31" fmla="*/ 401 h 854"/>
                                    <a:gd name="T32" fmla="*/ 12 w 45"/>
                                    <a:gd name="T33" fmla="*/ 267 h 854"/>
                                    <a:gd name="T34" fmla="*/ 25 w 45"/>
                                    <a:gd name="T35" fmla="*/ 132 h 854"/>
                                    <a:gd name="T36" fmla="*/ 34 w 45"/>
                                    <a:gd name="T37" fmla="*/ 66 h 854"/>
                                    <a:gd name="T38" fmla="*/ 45 w 45"/>
                                    <a:gd name="T39" fmla="*/ 0 h 8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5" h="854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4" name="Freeform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>
                                    <a:gd name="T0" fmla="*/ 0 w 154"/>
                                    <a:gd name="T1" fmla="*/ 0 h 629"/>
                                    <a:gd name="T2" fmla="*/ 10 w 154"/>
                                    <a:gd name="T3" fmla="*/ 44 h 629"/>
                                    <a:gd name="T4" fmla="*/ 21 w 154"/>
                                    <a:gd name="T5" fmla="*/ 126 h 629"/>
                                    <a:gd name="T6" fmla="*/ 34 w 154"/>
                                    <a:gd name="T7" fmla="*/ 207 h 629"/>
                                    <a:gd name="T8" fmla="*/ 53 w 154"/>
                                    <a:gd name="T9" fmla="*/ 293 h 629"/>
                                    <a:gd name="T10" fmla="*/ 75 w 154"/>
                                    <a:gd name="T11" fmla="*/ 380 h 629"/>
                                    <a:gd name="T12" fmla="*/ 100 w 154"/>
                                    <a:gd name="T13" fmla="*/ 466 h 629"/>
                                    <a:gd name="T14" fmla="*/ 120 w 154"/>
                                    <a:gd name="T15" fmla="*/ 521 h 629"/>
                                    <a:gd name="T16" fmla="*/ 141 w 154"/>
                                    <a:gd name="T17" fmla="*/ 576 h 629"/>
                                    <a:gd name="T18" fmla="*/ 152 w 154"/>
                                    <a:gd name="T19" fmla="*/ 618 h 629"/>
                                    <a:gd name="T20" fmla="*/ 154 w 154"/>
                                    <a:gd name="T21" fmla="*/ 629 h 629"/>
                                    <a:gd name="T22" fmla="*/ 140 w 154"/>
                                    <a:gd name="T23" fmla="*/ 595 h 629"/>
                                    <a:gd name="T24" fmla="*/ 115 w 154"/>
                                    <a:gd name="T25" fmla="*/ 532 h 629"/>
                                    <a:gd name="T26" fmla="*/ 93 w 154"/>
                                    <a:gd name="T27" fmla="*/ 468 h 629"/>
                                    <a:gd name="T28" fmla="*/ 67 w 154"/>
                                    <a:gd name="T29" fmla="*/ 383 h 629"/>
                                    <a:gd name="T30" fmla="*/ 47 w 154"/>
                                    <a:gd name="T31" fmla="*/ 295 h 629"/>
                                    <a:gd name="T32" fmla="*/ 28 w 154"/>
                                    <a:gd name="T33" fmla="*/ 207 h 629"/>
                                    <a:gd name="T34" fmla="*/ 12 w 154"/>
                                    <a:gd name="T35" fmla="*/ 104 h 629"/>
                                    <a:gd name="T36" fmla="*/ 0 w 154"/>
                                    <a:gd name="T37" fmla="*/ 0 h 6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4" h="629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5" name="Freeform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69"/>
                                    <a:gd name="T2" fmla="*/ 33 w 33"/>
                                    <a:gd name="T3" fmla="*/ 69 h 69"/>
                                    <a:gd name="T4" fmla="*/ 24 w 33"/>
                                    <a:gd name="T5" fmla="*/ 69 h 69"/>
                                    <a:gd name="T6" fmla="*/ 12 w 33"/>
                                    <a:gd name="T7" fmla="*/ 35 h 69"/>
                                    <a:gd name="T8" fmla="*/ 0 w 33"/>
                                    <a:gd name="T9" fmla="*/ 0 h 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69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6" name="Freeform 1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3"/>
                                    <a:gd name="T2" fmla="*/ 9 w 15"/>
                                    <a:gd name="T3" fmla="*/ 37 h 93"/>
                                    <a:gd name="T4" fmla="*/ 9 w 15"/>
                                    <a:gd name="T5" fmla="*/ 40 h 93"/>
                                    <a:gd name="T6" fmla="*/ 15 w 15"/>
                                    <a:gd name="T7" fmla="*/ 93 h 93"/>
                                    <a:gd name="T8" fmla="*/ 5 w 15"/>
                                    <a:gd name="T9" fmla="*/ 49 h 93"/>
                                    <a:gd name="T10" fmla="*/ 0 w 15"/>
                                    <a:gd name="T11" fmla="*/ 0 h 9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3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7" name="Freeform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>
                                    <a:gd name="T0" fmla="*/ 394 w 394"/>
                                    <a:gd name="T1" fmla="*/ 0 h 766"/>
                                    <a:gd name="T2" fmla="*/ 394 w 394"/>
                                    <a:gd name="T3" fmla="*/ 0 h 766"/>
                                    <a:gd name="T4" fmla="*/ 356 w 394"/>
                                    <a:gd name="T5" fmla="*/ 38 h 766"/>
                                    <a:gd name="T6" fmla="*/ 319 w 394"/>
                                    <a:gd name="T7" fmla="*/ 77 h 766"/>
                                    <a:gd name="T8" fmla="*/ 284 w 394"/>
                                    <a:gd name="T9" fmla="*/ 117 h 766"/>
                                    <a:gd name="T10" fmla="*/ 249 w 394"/>
                                    <a:gd name="T11" fmla="*/ 160 h 766"/>
                                    <a:gd name="T12" fmla="*/ 207 w 394"/>
                                    <a:gd name="T13" fmla="*/ 218 h 766"/>
                                    <a:gd name="T14" fmla="*/ 168 w 394"/>
                                    <a:gd name="T15" fmla="*/ 276 h 766"/>
                                    <a:gd name="T16" fmla="*/ 131 w 394"/>
                                    <a:gd name="T17" fmla="*/ 339 h 766"/>
                                    <a:gd name="T18" fmla="*/ 98 w 394"/>
                                    <a:gd name="T19" fmla="*/ 402 h 766"/>
                                    <a:gd name="T20" fmla="*/ 69 w 394"/>
                                    <a:gd name="T21" fmla="*/ 467 h 766"/>
                                    <a:gd name="T22" fmla="*/ 45 w 394"/>
                                    <a:gd name="T23" fmla="*/ 535 h 766"/>
                                    <a:gd name="T24" fmla="*/ 26 w 394"/>
                                    <a:gd name="T25" fmla="*/ 604 h 766"/>
                                    <a:gd name="T26" fmla="*/ 14 w 394"/>
                                    <a:gd name="T27" fmla="*/ 673 h 766"/>
                                    <a:gd name="T28" fmla="*/ 7 w 394"/>
                                    <a:gd name="T29" fmla="*/ 746 h 766"/>
                                    <a:gd name="T30" fmla="*/ 6 w 394"/>
                                    <a:gd name="T31" fmla="*/ 766 h 766"/>
                                    <a:gd name="T32" fmla="*/ 0 w 394"/>
                                    <a:gd name="T33" fmla="*/ 749 h 766"/>
                                    <a:gd name="T34" fmla="*/ 1 w 394"/>
                                    <a:gd name="T35" fmla="*/ 744 h 766"/>
                                    <a:gd name="T36" fmla="*/ 7 w 394"/>
                                    <a:gd name="T37" fmla="*/ 673 h 766"/>
                                    <a:gd name="T38" fmla="*/ 21 w 394"/>
                                    <a:gd name="T39" fmla="*/ 603 h 766"/>
                                    <a:gd name="T40" fmla="*/ 40 w 394"/>
                                    <a:gd name="T41" fmla="*/ 533 h 766"/>
                                    <a:gd name="T42" fmla="*/ 65 w 394"/>
                                    <a:gd name="T43" fmla="*/ 466 h 766"/>
                                    <a:gd name="T44" fmla="*/ 94 w 394"/>
                                    <a:gd name="T45" fmla="*/ 400 h 766"/>
                                    <a:gd name="T46" fmla="*/ 127 w 394"/>
                                    <a:gd name="T47" fmla="*/ 336 h 766"/>
                                    <a:gd name="T48" fmla="*/ 164 w 394"/>
                                    <a:gd name="T49" fmla="*/ 275 h 766"/>
                                    <a:gd name="T50" fmla="*/ 204 w 394"/>
                                    <a:gd name="T51" fmla="*/ 215 h 766"/>
                                    <a:gd name="T52" fmla="*/ 248 w 394"/>
                                    <a:gd name="T53" fmla="*/ 158 h 766"/>
                                    <a:gd name="T54" fmla="*/ 282 w 394"/>
                                    <a:gd name="T55" fmla="*/ 116 h 766"/>
                                    <a:gd name="T56" fmla="*/ 318 w 394"/>
                                    <a:gd name="T57" fmla="*/ 76 h 766"/>
                                    <a:gd name="T58" fmla="*/ 354 w 394"/>
                                    <a:gd name="T59" fmla="*/ 37 h 766"/>
                                    <a:gd name="T60" fmla="*/ 394 w 394"/>
                                    <a:gd name="T61" fmla="*/ 0 h 7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394" h="766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0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0 h 194"/>
                                    <a:gd name="T2" fmla="*/ 6 w 36"/>
                                    <a:gd name="T3" fmla="*/ 16 h 194"/>
                                    <a:gd name="T4" fmla="*/ 7 w 36"/>
                                    <a:gd name="T5" fmla="*/ 19 h 194"/>
                                    <a:gd name="T6" fmla="*/ 11 w 36"/>
                                    <a:gd name="T7" fmla="*/ 80 h 194"/>
                                    <a:gd name="T8" fmla="*/ 20 w 36"/>
                                    <a:gd name="T9" fmla="*/ 132 h 194"/>
                                    <a:gd name="T10" fmla="*/ 33 w 36"/>
                                    <a:gd name="T11" fmla="*/ 185 h 194"/>
                                    <a:gd name="T12" fmla="*/ 36 w 36"/>
                                    <a:gd name="T13" fmla="*/ 194 h 194"/>
                                    <a:gd name="T14" fmla="*/ 21 w 36"/>
                                    <a:gd name="T15" fmla="*/ 161 h 194"/>
                                    <a:gd name="T16" fmla="*/ 15 w 36"/>
                                    <a:gd name="T17" fmla="*/ 145 h 194"/>
                                    <a:gd name="T18" fmla="*/ 5 w 36"/>
                                    <a:gd name="T19" fmla="*/ 81 h 194"/>
                                    <a:gd name="T20" fmla="*/ 1 w 36"/>
                                    <a:gd name="T21" fmla="*/ 41 h 194"/>
                                    <a:gd name="T22" fmla="*/ 0 w 36"/>
                                    <a:gd name="T23" fmla="*/ 0 h 1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6" h="194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1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5"/>
                                    <a:gd name="T2" fmla="*/ 31 w 31"/>
                                    <a:gd name="T3" fmla="*/ 65 h 65"/>
                                    <a:gd name="T4" fmla="*/ 23 w 31"/>
                                    <a:gd name="T5" fmla="*/ 65 h 65"/>
                                    <a:gd name="T6" fmla="*/ 0 w 31"/>
                                    <a:gd name="T7" fmla="*/ 0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5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2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2"/>
                                    <a:gd name="T2" fmla="*/ 6 w 7"/>
                                    <a:gd name="T3" fmla="*/ 17 h 42"/>
                                    <a:gd name="T4" fmla="*/ 7 w 7"/>
                                    <a:gd name="T5" fmla="*/ 42 h 42"/>
                                    <a:gd name="T6" fmla="*/ 6 w 7"/>
                                    <a:gd name="T7" fmla="*/ 39 h 42"/>
                                    <a:gd name="T8" fmla="*/ 0 w 7"/>
                                    <a:gd name="T9" fmla="*/ 23 h 42"/>
                                    <a:gd name="T10" fmla="*/ 0 w 7"/>
                                    <a:gd name="T11" fmla="*/ 0 h 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2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3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>
                                    <a:gd name="T0" fmla="*/ 0 w 45"/>
                                    <a:gd name="T1" fmla="*/ 0 h 118"/>
                                    <a:gd name="T2" fmla="*/ 6 w 45"/>
                                    <a:gd name="T3" fmla="*/ 16 h 118"/>
                                    <a:gd name="T4" fmla="*/ 21 w 45"/>
                                    <a:gd name="T5" fmla="*/ 49 h 118"/>
                                    <a:gd name="T6" fmla="*/ 33 w 45"/>
                                    <a:gd name="T7" fmla="*/ 84 h 118"/>
                                    <a:gd name="T8" fmla="*/ 45 w 45"/>
                                    <a:gd name="T9" fmla="*/ 118 h 118"/>
                                    <a:gd name="T10" fmla="*/ 44 w 45"/>
                                    <a:gd name="T11" fmla="*/ 118 h 118"/>
                                    <a:gd name="T12" fmla="*/ 13 w 45"/>
                                    <a:gd name="T13" fmla="*/ 53 h 118"/>
                                    <a:gd name="T14" fmla="*/ 11 w 45"/>
                                    <a:gd name="T15" fmla="*/ 42 h 118"/>
                                    <a:gd name="T16" fmla="*/ 0 w 45"/>
                                    <a:gd name="T17" fmla="*/ 0 h 1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5" h="118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g:grpSp>
                            <wpg:cNvPr id="144" name="Group 14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145" name="Freeform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>
                                    <a:gd name="T0" fmla="*/ 0 w 125"/>
                                    <a:gd name="T1" fmla="*/ 0 h 450"/>
                                    <a:gd name="T2" fmla="*/ 41 w 125"/>
                                    <a:gd name="T3" fmla="*/ 155 h 450"/>
                                    <a:gd name="T4" fmla="*/ 86 w 125"/>
                                    <a:gd name="T5" fmla="*/ 309 h 450"/>
                                    <a:gd name="T6" fmla="*/ 125 w 125"/>
                                    <a:gd name="T7" fmla="*/ 425 h 450"/>
                                    <a:gd name="T8" fmla="*/ 125 w 125"/>
                                    <a:gd name="T9" fmla="*/ 450 h 450"/>
                                    <a:gd name="T10" fmla="*/ 79 w 125"/>
                                    <a:gd name="T11" fmla="*/ 311 h 450"/>
                                    <a:gd name="T12" fmla="*/ 41 w 125"/>
                                    <a:gd name="T13" fmla="*/ 183 h 450"/>
                                    <a:gd name="T14" fmla="*/ 7 w 125"/>
                                    <a:gd name="T15" fmla="*/ 54 h 450"/>
                                    <a:gd name="T16" fmla="*/ 0 w 125"/>
                                    <a:gd name="T17" fmla="*/ 0 h 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125" h="45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6" name="Freeform 1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>
                                    <a:gd name="T0" fmla="*/ 0 w 118"/>
                                    <a:gd name="T1" fmla="*/ 0 h 275"/>
                                    <a:gd name="T2" fmla="*/ 8 w 118"/>
                                    <a:gd name="T3" fmla="*/ 20 h 275"/>
                                    <a:gd name="T4" fmla="*/ 37 w 118"/>
                                    <a:gd name="T5" fmla="*/ 96 h 275"/>
                                    <a:gd name="T6" fmla="*/ 69 w 118"/>
                                    <a:gd name="T7" fmla="*/ 170 h 275"/>
                                    <a:gd name="T8" fmla="*/ 118 w 118"/>
                                    <a:gd name="T9" fmla="*/ 275 h 275"/>
                                    <a:gd name="T10" fmla="*/ 109 w 118"/>
                                    <a:gd name="T11" fmla="*/ 275 h 275"/>
                                    <a:gd name="T12" fmla="*/ 61 w 118"/>
                                    <a:gd name="T13" fmla="*/ 174 h 275"/>
                                    <a:gd name="T14" fmla="*/ 30 w 118"/>
                                    <a:gd name="T15" fmla="*/ 100 h 275"/>
                                    <a:gd name="T16" fmla="*/ 0 w 118"/>
                                    <a:gd name="T17" fmla="*/ 26 h 275"/>
                                    <a:gd name="T18" fmla="*/ 0 w 118"/>
                                    <a:gd name="T19" fmla="*/ 0 h 2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18" h="275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7" name="Freeform 1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8" name="Freeform 1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0 h 643"/>
                                    <a:gd name="T2" fmla="*/ 11 w 158"/>
                                    <a:gd name="T3" fmla="*/ 46 h 643"/>
                                    <a:gd name="T4" fmla="*/ 22 w 158"/>
                                    <a:gd name="T5" fmla="*/ 129 h 643"/>
                                    <a:gd name="T6" fmla="*/ 36 w 158"/>
                                    <a:gd name="T7" fmla="*/ 211 h 643"/>
                                    <a:gd name="T8" fmla="*/ 55 w 158"/>
                                    <a:gd name="T9" fmla="*/ 301 h 643"/>
                                    <a:gd name="T10" fmla="*/ 76 w 158"/>
                                    <a:gd name="T11" fmla="*/ 389 h 643"/>
                                    <a:gd name="T12" fmla="*/ 103 w 158"/>
                                    <a:gd name="T13" fmla="*/ 476 h 643"/>
                                    <a:gd name="T14" fmla="*/ 123 w 158"/>
                                    <a:gd name="T15" fmla="*/ 533 h 643"/>
                                    <a:gd name="T16" fmla="*/ 144 w 158"/>
                                    <a:gd name="T17" fmla="*/ 588 h 643"/>
                                    <a:gd name="T18" fmla="*/ 155 w 158"/>
                                    <a:gd name="T19" fmla="*/ 632 h 643"/>
                                    <a:gd name="T20" fmla="*/ 158 w 158"/>
                                    <a:gd name="T21" fmla="*/ 643 h 643"/>
                                    <a:gd name="T22" fmla="*/ 142 w 158"/>
                                    <a:gd name="T23" fmla="*/ 608 h 643"/>
                                    <a:gd name="T24" fmla="*/ 118 w 158"/>
                                    <a:gd name="T25" fmla="*/ 544 h 643"/>
                                    <a:gd name="T26" fmla="*/ 95 w 158"/>
                                    <a:gd name="T27" fmla="*/ 478 h 643"/>
                                    <a:gd name="T28" fmla="*/ 69 w 158"/>
                                    <a:gd name="T29" fmla="*/ 391 h 643"/>
                                    <a:gd name="T30" fmla="*/ 47 w 158"/>
                                    <a:gd name="T31" fmla="*/ 302 h 643"/>
                                    <a:gd name="T32" fmla="*/ 29 w 158"/>
                                    <a:gd name="T33" fmla="*/ 212 h 643"/>
                                    <a:gd name="T34" fmla="*/ 13 w 158"/>
                                    <a:gd name="T35" fmla="*/ 107 h 643"/>
                                    <a:gd name="T36" fmla="*/ 0 w 158"/>
                                    <a:gd name="T37" fmla="*/ 0 h 6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58" h="643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9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>
                                    <a:gd name="T0" fmla="*/ 0 w 33"/>
                                    <a:gd name="T1" fmla="*/ 0 h 71"/>
                                    <a:gd name="T2" fmla="*/ 33 w 33"/>
                                    <a:gd name="T3" fmla="*/ 71 h 71"/>
                                    <a:gd name="T4" fmla="*/ 24 w 33"/>
                                    <a:gd name="T5" fmla="*/ 71 h 71"/>
                                    <a:gd name="T6" fmla="*/ 11 w 33"/>
                                    <a:gd name="T7" fmla="*/ 36 h 71"/>
                                    <a:gd name="T8" fmla="*/ 0 w 33"/>
                                    <a:gd name="T9" fmla="*/ 0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3" h="71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0" name="Freeform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1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>
                                    <a:gd name="T0" fmla="*/ 402 w 402"/>
                                    <a:gd name="T1" fmla="*/ 0 h 782"/>
                                    <a:gd name="T2" fmla="*/ 402 w 402"/>
                                    <a:gd name="T3" fmla="*/ 1 h 782"/>
                                    <a:gd name="T4" fmla="*/ 363 w 402"/>
                                    <a:gd name="T5" fmla="*/ 39 h 782"/>
                                    <a:gd name="T6" fmla="*/ 325 w 402"/>
                                    <a:gd name="T7" fmla="*/ 79 h 782"/>
                                    <a:gd name="T8" fmla="*/ 290 w 402"/>
                                    <a:gd name="T9" fmla="*/ 121 h 782"/>
                                    <a:gd name="T10" fmla="*/ 255 w 402"/>
                                    <a:gd name="T11" fmla="*/ 164 h 782"/>
                                    <a:gd name="T12" fmla="*/ 211 w 402"/>
                                    <a:gd name="T13" fmla="*/ 222 h 782"/>
                                    <a:gd name="T14" fmla="*/ 171 w 402"/>
                                    <a:gd name="T15" fmla="*/ 284 h 782"/>
                                    <a:gd name="T16" fmla="*/ 133 w 402"/>
                                    <a:gd name="T17" fmla="*/ 346 h 782"/>
                                    <a:gd name="T18" fmla="*/ 100 w 402"/>
                                    <a:gd name="T19" fmla="*/ 411 h 782"/>
                                    <a:gd name="T20" fmla="*/ 71 w 402"/>
                                    <a:gd name="T21" fmla="*/ 478 h 782"/>
                                    <a:gd name="T22" fmla="*/ 45 w 402"/>
                                    <a:gd name="T23" fmla="*/ 546 h 782"/>
                                    <a:gd name="T24" fmla="*/ 27 w 402"/>
                                    <a:gd name="T25" fmla="*/ 617 h 782"/>
                                    <a:gd name="T26" fmla="*/ 13 w 402"/>
                                    <a:gd name="T27" fmla="*/ 689 h 782"/>
                                    <a:gd name="T28" fmla="*/ 7 w 402"/>
                                    <a:gd name="T29" fmla="*/ 761 h 782"/>
                                    <a:gd name="T30" fmla="*/ 7 w 402"/>
                                    <a:gd name="T31" fmla="*/ 782 h 782"/>
                                    <a:gd name="T32" fmla="*/ 0 w 402"/>
                                    <a:gd name="T33" fmla="*/ 765 h 782"/>
                                    <a:gd name="T34" fmla="*/ 1 w 402"/>
                                    <a:gd name="T35" fmla="*/ 761 h 782"/>
                                    <a:gd name="T36" fmla="*/ 7 w 402"/>
                                    <a:gd name="T37" fmla="*/ 688 h 782"/>
                                    <a:gd name="T38" fmla="*/ 21 w 402"/>
                                    <a:gd name="T39" fmla="*/ 616 h 782"/>
                                    <a:gd name="T40" fmla="*/ 40 w 402"/>
                                    <a:gd name="T41" fmla="*/ 545 h 782"/>
                                    <a:gd name="T42" fmla="*/ 66 w 402"/>
                                    <a:gd name="T43" fmla="*/ 475 h 782"/>
                                    <a:gd name="T44" fmla="*/ 95 w 402"/>
                                    <a:gd name="T45" fmla="*/ 409 h 782"/>
                                    <a:gd name="T46" fmla="*/ 130 w 402"/>
                                    <a:gd name="T47" fmla="*/ 343 h 782"/>
                                    <a:gd name="T48" fmla="*/ 167 w 402"/>
                                    <a:gd name="T49" fmla="*/ 281 h 782"/>
                                    <a:gd name="T50" fmla="*/ 209 w 402"/>
                                    <a:gd name="T51" fmla="*/ 220 h 782"/>
                                    <a:gd name="T52" fmla="*/ 253 w 402"/>
                                    <a:gd name="T53" fmla="*/ 163 h 782"/>
                                    <a:gd name="T54" fmla="*/ 287 w 402"/>
                                    <a:gd name="T55" fmla="*/ 120 h 782"/>
                                    <a:gd name="T56" fmla="*/ 324 w 402"/>
                                    <a:gd name="T57" fmla="*/ 78 h 782"/>
                                    <a:gd name="T58" fmla="*/ 362 w 402"/>
                                    <a:gd name="T59" fmla="*/ 38 h 782"/>
                                    <a:gd name="T60" fmla="*/ 402 w 402"/>
                                    <a:gd name="T61" fmla="*/ 0 h 7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402" h="78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2" name="Freeform 1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>
                                    <a:gd name="T0" fmla="*/ 0 w 37"/>
                                    <a:gd name="T1" fmla="*/ 0 h 196"/>
                                    <a:gd name="T2" fmla="*/ 6 w 37"/>
                                    <a:gd name="T3" fmla="*/ 15 h 196"/>
                                    <a:gd name="T4" fmla="*/ 7 w 37"/>
                                    <a:gd name="T5" fmla="*/ 18 h 196"/>
                                    <a:gd name="T6" fmla="*/ 12 w 37"/>
                                    <a:gd name="T7" fmla="*/ 80 h 196"/>
                                    <a:gd name="T8" fmla="*/ 21 w 37"/>
                                    <a:gd name="T9" fmla="*/ 134 h 196"/>
                                    <a:gd name="T10" fmla="*/ 33 w 37"/>
                                    <a:gd name="T11" fmla="*/ 188 h 196"/>
                                    <a:gd name="T12" fmla="*/ 37 w 37"/>
                                    <a:gd name="T13" fmla="*/ 196 h 196"/>
                                    <a:gd name="T14" fmla="*/ 22 w 37"/>
                                    <a:gd name="T15" fmla="*/ 162 h 196"/>
                                    <a:gd name="T16" fmla="*/ 15 w 37"/>
                                    <a:gd name="T17" fmla="*/ 146 h 196"/>
                                    <a:gd name="T18" fmla="*/ 5 w 37"/>
                                    <a:gd name="T19" fmla="*/ 81 h 196"/>
                                    <a:gd name="T20" fmla="*/ 1 w 37"/>
                                    <a:gd name="T21" fmla="*/ 40 h 196"/>
                                    <a:gd name="T22" fmla="*/ 0 w 37"/>
                                    <a:gd name="T23" fmla="*/ 0 h 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7" h="196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3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>
                                    <a:gd name="T0" fmla="*/ 0 w 31"/>
                                    <a:gd name="T1" fmla="*/ 0 h 66"/>
                                    <a:gd name="T2" fmla="*/ 31 w 31"/>
                                    <a:gd name="T3" fmla="*/ 66 h 66"/>
                                    <a:gd name="T4" fmla="*/ 24 w 31"/>
                                    <a:gd name="T5" fmla="*/ 66 h 66"/>
                                    <a:gd name="T6" fmla="*/ 0 w 31"/>
                                    <a:gd name="T7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" h="66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4" name="Freeform 1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>
                                    <a:gd name="T0" fmla="*/ 0 w 7"/>
                                    <a:gd name="T1" fmla="*/ 0 h 43"/>
                                    <a:gd name="T2" fmla="*/ 7 w 7"/>
                                    <a:gd name="T3" fmla="*/ 17 h 43"/>
                                    <a:gd name="T4" fmla="*/ 7 w 7"/>
                                    <a:gd name="T5" fmla="*/ 43 h 43"/>
                                    <a:gd name="T6" fmla="*/ 6 w 7"/>
                                    <a:gd name="T7" fmla="*/ 40 h 43"/>
                                    <a:gd name="T8" fmla="*/ 0 w 7"/>
                                    <a:gd name="T9" fmla="*/ 25 h 43"/>
                                    <a:gd name="T10" fmla="*/ 0 w 7"/>
                                    <a:gd name="T11" fmla="*/ 0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" h="43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5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>
                                    <a:gd name="T0" fmla="*/ 0 w 46"/>
                                    <a:gd name="T1" fmla="*/ 0 h 121"/>
                                    <a:gd name="T2" fmla="*/ 7 w 46"/>
                                    <a:gd name="T3" fmla="*/ 16 h 121"/>
                                    <a:gd name="T4" fmla="*/ 22 w 46"/>
                                    <a:gd name="T5" fmla="*/ 50 h 121"/>
                                    <a:gd name="T6" fmla="*/ 33 w 46"/>
                                    <a:gd name="T7" fmla="*/ 86 h 121"/>
                                    <a:gd name="T8" fmla="*/ 46 w 46"/>
                                    <a:gd name="T9" fmla="*/ 121 h 121"/>
                                    <a:gd name="T10" fmla="*/ 45 w 46"/>
                                    <a:gd name="T11" fmla="*/ 121 h 121"/>
                                    <a:gd name="T12" fmla="*/ 14 w 46"/>
                                    <a:gd name="T13" fmla="*/ 55 h 121"/>
                                    <a:gd name="T14" fmla="*/ 11 w 46"/>
                                    <a:gd name="T15" fmla="*/ 44 h 121"/>
                                    <a:gd name="T16" fmla="*/ 0 w 46"/>
                                    <a:gd name="T17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6" h="121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647BFA" id="Group 128" o:spid="_x0000_s1026" style="position:absolute;margin-left:1.55pt;margin-top:7.65pt;width:162pt;height:502.25pt;z-index:-251655168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163SIAAFL3AAAOAAAAZHJzL2Uyb0RvYy54bWzsXV1vYzeSfV9g/4PgxwU21v3QlWRMZzDI&#10;FxbIZgaIF/OsyOqWMbakldTtzvz6PVVFUkWxyOtpKTPb6ZuHyG6Vzy0WeVmnikXyD3/8+Pw0+rDa&#10;Hx63mzc31Vfjm9Fqs9w+PG7evbn5n/vv/3N2MzocF5uHxdN2s3pz8+vqcPPHr//93/7wsrtb1dv1&#10;9ulhtR8BZHO4e9m9uVkfj7u729vDcr16Xhy+2u5WG3z5drt/Xhzx6/7d7cN+8QL056fbejzubl+2&#10;+4fdfrtcHQ7412/ly5uvGf/t29Xy+Oe3bw+r4+jpzQ10O/L/9/z/X+j/t1//YXH3br/YrR+XTo3F&#10;J2jxvHjc4KEB6tvFcTF6v39MoJ4fl/vtYfv2+NVy+3y7ffv2cbniNqA11fisNT/st+933JZ3dy/v&#10;dsFMMO2ZnT4ZdvnTh7/sR48P6LsaXbVZPKOT+Lkj+geY52X37g5SP+x3P+/+snf/8E5+oxZ/fLt/&#10;pk+0ZfSRDftrMOzq43G0xD/W48m0HcP+S3zXNdPZbDIR0y/X6B/6u9m4ayc3I3zf1lU1q2r//XcO&#10;o2rGXT1tBKOp6mpcdyRz61W4JU2DYuGX0ILQzvl5O+eEE7dT+hJN/nG7/NthtNl+s15s3q3+dNhh&#10;SMFY/OTzPwnP/MvesEzVVmhB2kRvpGrcTqcTZyTVwMVdMFIOYrkOVsqAZK2E1+5wGlmHy0bWz+vF&#10;bsUD9kBjxlu8QaNkZH2/X63oZR6hN8XoLEgjiyx2EHNTr77s1Df0ywEyo19e/nv7gBG6eH/c4jm+&#10;68Poa7p552zc1VU3q90wCzaeN90Uw4zH4Xw2wZjUQwimfn84/rDa8ohefPjxcMTXeKsf8JP84Bpy&#10;jya9fX7CXPEft6Px6AVvixux7x68SBWJrEdt6+ebIILhEFCauQ2DIR9kqkk9MoFaJTRrbSC0OwA1&#10;49YG6pQQ2mQjTZVQW01tJEwn4XFZJLyLQQj2sZEqbexpZ+tUaXNjrshAvcbiVWTyWU4rbfOcUtrm&#10;kyajk7Z5bixpkyuF8F6HwblY+/G6/LhxAxY/jTBx0YxM43e3PdBkS6MXM+29TGMY9R839G1GWOas&#10;+8a9KmVhGIWQ+b2DcmVhNJyEp69CxngiYZ6se5FpyHALX9dEuBsRf10jK9fK6nXNrFw7q6ih0gbX&#10;T3u4lXOOsr8ZgaP8QsZBzy2O1L3+x9ELeWxovYbDxLxC//68/bC637LE8cwV41mnb582WqrBKwhL&#10;YWZxveC/9p87BptJkzFvFMVYJ8BhVnidnMyJ0M8/zn/KY6diOrzPRTjfiJmfzz2K/xQ0AZv4TvZf&#10;+k8RkpFzDrR82h5W4iuoK5h3hD6hrlSO47B9enz4/vHpifqCqezqm6f96MMCJPT40ds5knraUI9K&#10;P2629LfS6/vD8dvFYS1/y39BdljcgRluHvin9Wrx8J37+bh4fJKf2aDOjZLnJH5zuPtl+/ArvCj4&#10;OjjMerv/+83oBdz3zc3hf98v9qub0dN/bUAB5hUNqdGRf2kn0xq/7PU3v+hvNu+fv9miZZh/F5sl&#10;UNFI/+M3R+HaILsw1o+bn3dLEuQxiqbdf/zrYr8b7fAj/ghO+qetpxCLO+9+0RQSEFnXJGmI+wUE&#10;Rpr3T2AyaGTCZHiKifjKFZgMrD7zTGY+nsyEqSzuApOZtZUni209HTdM1mErz8f1gPSmVM7iRFPQ&#10;ucEFs/fBdMUj6ySiXSs5n7rjWZjgPNnBVBRQZuShU5TIq85tGMwyAaaZ2jjap87Jpxrq4E0POF0G&#10;R7vUCkImUMRiKnbzacs0i4EyNlLEYqpxxkgRjcljaXN3uV6LDJ5VKzJ5Diqy+SzTQG30yu47uIVT&#10;x9STDJA2ek4jbXM1JvEGDITIYHyfASHKEtDKUb8q4n7oabDLS/gT8TLwJ5o+yCOdGJJFBE7fxnRB&#10;dAuq+S/9p0A1GPZgRfMy8+hECnNRkezQ1EpobtqDHfzD/Kc8FHPMq+Q6YTyVTOpZOIriqQ3e0fiH&#10;+U/3UHmkJ8b+S/9pWdZ/N1AsRb6+XIoF15ZQLObM16ZYuWyap1g1/vMUC9nZeXPFbJGEPZpAnXOs&#10;qp5yq7WM9vrsF1MY7fPJLVow2uOzn05htL+fEqGxcLS/b8jfpzja3VeTHJD29xXnnFIk7e8bzjlZ&#10;KkUkq84oFXGsFgklu3mUFAgkUrJzqVpRrqhrKKtm6qVtPmHuZ2DFVqdUn4ml7T7LtVFbft4SZTOx&#10;ItOPmSkbimnjw63kLEaBYrBY1UzsMVHroY6EAVF4SzdKb5zQkBw0R1itRzzB5NB0D1RNpguQMFbP&#10;rLssmu6Dapxrqe6ECun/nG66F6aZTqh1J8zb3LtEbjpYDSlH02iN7oLpPNfKRvdArjsb3QH5N6DR&#10;9q8zndlo8+ffzEZbn9Pm6ZglyhXskJ8wEDefxDJTD2WXAlR+FoMOJ7FMA9vY8Jnx0Gq755C02fVM&#10;P0RAds779xcBZQMmmodB1e8x0yKTI4ESRTi5BD+GG4v78KScta/xJrO4J/k94nhZWdxHNT3ieCFZ&#10;PAr2srq7qOQeM9prmkozGqFj0nqVuGsq5qVXibumYu55lbhrKuaX14jT/EK6Yw55lbhrahs1VQbD&#10;JVEzqYGomT32p4fN0pbzLLsPBXUsOfXW8V/6TxHCNAijYFZ2RvHf+k8HJcaAHyiKEZkAGjxPUcwt&#10;N8DZFcUm0r/wr0WxmTwUJK0oVo3h0aip4F9lQfKiJAhqVRZ0I8qTr2zoD7rkEJGSlrHnzes/nZnH&#10;7tHgOkXBqbQFNKYohqUaakmfBV2D+/rDTYt9vQtvj2f2DhWxSM+4k2HeM4Ttd2FIhwzpkJuK2HWS&#10;DuHX+trpkAb1STN5LdtZh2jFVav4dMi0amkaoNIZhHZYn/I+8aIVp5ZCJ1R+YVbRmQ5Nk4ncziY8&#10;1WoRzOiBlGdQYLsgkkHRUQlHOKkuOibpKIQzlNEBSU2rRCmMjkfQrTYODBw0rqiOJ8XRwUjNy1aG&#10;PlEexNYnzoKMK1uhOAliKhSlQCacArE00pbOaBRbmiJcC0jbOmOjaJlpNs4Ym9YVTtamjEBqbST2&#10;TzLQxtYpTnzYSFHaYzbJ2DtKelBom6oUZTxmsIBpJmLpoXEZjbS9s1ZCmeUJiNKFhkZ6bHe80mh0&#10;HBWYBo0oqjWAtLWzQylKcVCGIwWKEhxtbnBH+Q1OPBpIehLJvm9xdsOe06LkRtVQ0sWwUpTbwMtk&#10;ti62dwZImzs3QWp7qxlyyCEMOQRhpUMOISme/AxyCBdH+ZgHKcin+cmK8elr8EAfvufWxs/EfKzo&#10;P10AL1hdOWAkL8TMsy+kZTHM08W4UsDgF4pSEnzCDRWlBAteryjlSkbhZctimLTRTOcX8gG5Fys3&#10;ALM7geHZpaDdYfVpxlh9zZRJo89kYtg+87ui3L6+pCUbHhnl1AR5aIj1DLPMiB1i8SEWR9SLIZTE&#10;4vxuXT0W7xrsAJIBWzdVhZ85QPaxeN22rd/HMsc+litWf6aB9nks3mEl8ixc17F4xQtWKYzm0S0F&#10;LQaOjllqLk1IcfC6hyiiQqxtAumYhUl0lQJpEl1j6dsE0iRaVlNTIE2ia65INZoWReRTXjBOkaKY&#10;vOGdJxZUbO6MvaOwvOXEhYWlTV7Juqyhlzb6BD1j2orq0k5d02b6L4rNJ1x9YemlDU/bnrCObeil&#10;Td9VVOVgYMXROWJ4EyuKz4GSwYpsL0UJqV5RiD6ZU52rpVdk+yozJqKShAmHjRaWtj3GoN1EPeTb&#10;LmcubXopnjZaqC3foArFbGEUqbdc2JBCRbF6nTNWFKvXXL5hQOlJJvtOR8G61BsZUHrIY29mpoHa&#10;7JkXMapEoCDbdd8QZA9B9hBkZ2oS/hVB9sVRM3koCpvpBbfC5nihLxc1u0KVthy1kbuisCfsgvdR&#10;tf900TU0ghjmwmIM6BZawV6KYsQ5gQZmUhSjtSOSA+soy7kVWTCKshyVTQEPbKEsh02MJAcm0CMn&#10;VjlNxN5o/tMtZ7sFcnjwMh42grJ+GLWlSBvWFbOU1XP7AOBVi2gtvDkaC49ZFKO0O4n1jAAXbsDT&#10;FdHiIezNNcTHQ3xMq8JGfMyD89rxcVePW7dWPUWVi6vMP+2OnNTNDMOe16rH8yuGx1I3ppehk+i4&#10;GBxj3fdllIJo2srLZ+kGSx0r1BTCpCiasWZQNF1l5pui6BgBK+Kgq0mLdIBApDcF0dEBU16fHf2S&#10;N+ddzC9gZ6YXl7ALwiAX6TvET+H+Uzyfq/HskXI+A+99yesNLmPYUP/O7+t3niAcDYQJKUmpMsm7&#10;tstAyVIzdbSvmjSNlC+dXAY8BmXM2GWgQvCaGVV6O0ouQ0i3ltBJJt7fwG+YltAeAxvl16MURHsM&#10;G0Q7DD58JwWJHIZkqM6box0GZz9TFO0wbBDtMHhvSwoSZVAl13KuSpQ/Jb8jKEOm5R/JtFzspiga&#10;QhQM2396EIzxAC8VCum9d/Kf4qVECEFayf242CyMBA/hPwUKKuN5PeXIgycbPFnWk2EaTDwZJ12u&#10;7ckmWByknDLG66SbzXFooEyDfnGwqydhcRDnJHbj61TqNnOOOuacH9Cu6DwCmkrWR4tof5bF0S6N&#10;5m4DR7u0ZkJVpEA7dwLaq2Gfpwmk3VpTkXc0gLRjw65ME0h7tppP3jOAtHOreO+y0bbIvdXwgaZO&#10;kYdD39paETEPK3G0DmJjaYvXvHpm6aWNjjMVM1ja6jWv6llY2u5VQyuEhrmiFcIGO69Ny0fVu/Oc&#10;Wtr07bi2oaIFQkTOplbR+mDLhddGC6P6Xa66NBoYLw9ykG1BacNzUbkFpe3e8TKVBRXZPfMe13q8&#10;d1Na0rOg9IjPDKxoq/K0pTV6AylaHMy8y9HaIDAySHq4c0IinRUo7g2vxJQppqWTtnlmeEZ1vFMu&#10;ZbCQtMkzdopWBrMWp10XQXOuijDGQbRHueOKd0MpymcHKF68NqCiPcqIlGybR3uUOyL1FpQ2utQg&#10;WFppo+e8DFVmKdUzE1+rrY59bRm19Ehvmsyown680xOrLvPWgDKepGoUdphjnc4RCdojeWnrNdGu&#10;tEZBgI2lR3uNox1M09OKTnhihSMnbCxt+npGZRZGN+K0ZoWFU9BsLG37Bu7ExtK2z/kJ2jkZlG+4&#10;YsNSS5ueg2BjcNHpRieo3OjqtOXV2Boix38kcszu0naJwntkWCRUK+8Bv8r5qnllMLjAne/DmV1l&#10;Zdwa5VAI/zkWwmcHgVvZvWwzfR4d0yoNMTit14x38los7hfpyyOSHBOL+xx+WZx8D4nDu7xGGbeG&#10;fh+Oye1Bd02VE/0ld0RpH/yVdfL0xDV18rqmui3092GbdVkZd5TdPaZz1dSLE1rkeyijRe7FSmnx&#10;9zCxT0TlKjvO5XwKyn9KKgqBLXdYSEH7r/2nE6OtiXgottJLW/3X/lPEEJSyGOLOshwRGcAhpizL&#10;uWMIEC8W5RApMh5iwbIcUXw8F3FeUQ7nDpIYYriiGFasWKxnA4ir85/0LF25XSeIq4oPdf4KDL4o&#10;BuZD/YW3vdRh0vmOyWDo+u70n9Kt8k4jjiliiWkRoxSlRK8+7V3BEWKLIpgvmZE14az+HSgldWdP&#10;hRC9eNzr5UEJps9y4PJF5cDiWQ48vSgHhi5y4YR3b33/6V4uNxWDX5fxZuDsaIc7FTlrFbBmlut5&#10;Z8CIWawnPZ6bboZqnaFa54YOa0wS1vg3TE2/YcK6m2Pt9XzpdTINR5k34+k8vJsXHSzBaSCeDXQi&#10;+jzMq9JEkY6uOSuVgESRNQXDBgpe0BB1chYiQYliaj7NL9UFviCgVJyOSmB0OM0bRgxlMKkEGN7i&#10;IdOkNowOpWVvuoETpaillCnRJ05QzyiHYSFpKyMBg1RBihTZGZG7jaQtLdmxFCmydUfbVyydImtz&#10;RitF0uaukN+1kbTBM0Da4LOMRlFe2u7+OCudw9HWtl+MKCVNCRBnILiqL7lkKxvHuCLtewx3FWnk&#10;xcX/f7kJEIwjhG4XnDtH52IgBKNhaYVgwoc9S8wFYMKt5QKHLAkTKhmyQ57x+U9hfjTNgdD1FMK7&#10;3BEm1CI9dDV51azMSskERCLFT2T1d0S9CkGw19x/uhYIA8ckVtRNpGZ+mHsM/+mwWLFwMKH/0n+K&#10;UNxF/ruBjA5kFGQUr9N59YQMp2uT0W48nZ5Kx+cdsmOYwE91gO28DnWAY8RjPrC7nIzyK6Q51zkZ&#10;RUzMqti36shqeQKiSRKW4VCunaBEDIkL0BMUTZAyKJodMYdIQDQ3Igohmvz+GMTlvgw9T9vEJhe4&#10;Mpc2Czb286n/lDmXaB1cRo/UMDMPdW25ujZa509mZqYz156ZVV1bN8MdwVg0jGZmHIPhZ+auo2tc&#10;hXhfPDFzXrw0L8MEhXmZgtcEQs/KckFqgqFnZcoQJBh6Tm6pcinVQ8/Jph56SuZCqhRDx6o0ryd6&#10;6EiVL2tIMaLEgAkSpQXIOQjI7885ZENAyeze+4R9eSHLDi8vdjwYDvA7MP3FIRSPEujj3Y3/FLcj&#10;IVToYv+l/xQhiWZ6ln3ENcGNycvuEfznEFkMV3YuV4fD4ybrvzAVJ/6Lh9PV/dcMRyTL8iN+mEzO&#10;/Zc+QHk2dVlwvEIXOzCJ4EserJLFWi2iU4LkOlKQyIdxmjtF0U6Mk68pTOTGOM+dwmg/xnnlFEZ7&#10;MtRZI0GZwmhXljnxVDszINg4kTtDgadlncih5ZG0mSv7rFoiNSE9z5eEG02jJeYgxEsBqYlop0uQ&#10;YcZgAWlbk6s2cLStORcsph6ctV3TYjvrLBH4VxTDXcwcMEo4/YqRcDF34FWVLHdw6cueygaXMkVx&#10;S4kYkNa87O6zOJ43+E/hD6iPeI0YvahAC4VRHsR/CpjLDPeQnyHk/hxD7tuX3bu7d/vdz3zjePTj&#10;8qcPflMzDSehHD/gnvYd7kXkUUp/C6kf6M/pRnZ4Y/rxx+3yb4fRZvvNGtf2rv502K2WuA2dk2v8&#10;OP0n4fHy9545bN++HX2kxYjODfh2hsth/f2Rfl9Y1Yy7GiVKvMcZN1tOZh3zIExU6z8nCF07n6Na&#10;hgPf5fq7j8fRkh4xbac0f/E26W46nZ/lR08G8nfO//aXslObE4bH2YFrMzy406mz8KTCzjs5WPeU&#10;O67ms3BHBrG96+UoKl8zccoNn2ePW5/JPolo8iHHMaYwmnxUE0ogG0CafOD2RxwumAJp8tGMiegZ&#10;QJp8AMNG0vSj5UvCDSTN9bJImu0Bw9YpYnu47NRsXUT3cCJrBuo1Fo/4XsVHJxrtiwgf5YcMk0eE&#10;j++msIC0zYnwWUDa5MpMA+P7chkfDRPOFmFe+XTKRwt7xMBCebgnS/5TSBOuNCMxzBtFPsc6QQ6z&#10;wuvkZE7Mck1czMWPxdtdpJGuET0HsuElInpYpqS/PfGjzlo87daL0YfFEx38hv9c8w7L9ep59c0T&#10;2Adsctg+PT58//j0RH/xtBm9UAU7/bzZ0r+y69/tD8dvF4e1YPFfENbiDsxm88A/rVeLh+/cz8fF&#10;45P8zDbHY8gHH5jv0E+/bB9+BU36sNqD46y3+7/fjF72i92bm8P/vl/sVzejIZ3Vk87Ci5KQHQ6o&#10;rk12GmwHxNGCPKRnc1wByK+mIjuSw2Iq2DYdVm/cIPOsdPn+cPxhtX3m8fgBpT88WkI12Ymm4JUI&#10;aQt2UGlm55zsuALuXEKL9h4auQ/NdVAHuR4ZMJrqYE+hiaOpzpwyYwaO9rq8pdzQR3vdappRKCI6&#10;vKvSQNJEB8rYKkVEpwJFMxsXMZ08lmY6qKi0obTBqyll7QxLRUynyQ0AbXOcL5qB0lbPIWmr8/nx&#10;lk7a6jkgbXSl0ECaPlvSlM/ZYTzAt5/tGUVPX1bUSG8ycSwagTRNnuoWrYWt07dn5Il1Q60hJlh2&#10;u/dbAouF3Ikx83LyzW2fwmRUBGO9YQ/35mQfiklGdAuRsFfKf0o7afs14DBFFB/rLnt2V1Nmn+rW&#10;DMstHXjYwMO+Wm6fb5E8e1yubl+2+4fbelyN+afdftvDw+BFEh7Gi+LX5mGnrN4E2jXY6cY8ymf1&#10;cE8xghxJyM3r8Vk+DhPUp7IwmU80wzonYThcSnQ5UTnNCnBOxMsoRdGcYFrDjxswmoTxhpUUJuID&#10;fCOJgaPpAFOnFEezAdyzY+tzzgZSGM0FUKlptiriX0QqUpiIfBGncI3CXBeI82LtufTJ+eAna7e1&#10;THL3Prot15yg78jFeRpfFkYPkbAPw8vC6AYS9jUjZWHnaX0ioCxsL73BWvizCzYboGN4tQsD/NPd&#10;Ml2Hg2ZLGj7rrOhRkDr1s/eM/tOtKolZ3E1QWTQBQ21oiQqI0LmHv2YhPod8QwpisVkix/HNcU+J&#10;lRGczW5x/HHz825J6ztkI8qu3H/862K/G9GPb26OmNZ/2vrDcpHHcXEzOvwk67Iqkktxv2CZRTZu&#10;/hPWWzAUE9fHC6zXdn0Y7Y1PQdTjuj1fb8Ei1oyylHLOO865u2IOQnZ0l9xf17rls4z746A4hdH+&#10;j49GM3Ai/yd3X7GBtTqxA6T1FgNIO0DeZul2qmsg7QFrXtkwgLQHxCoRwv20ZZEP5DuXDaDICeL8&#10;JxMpcoPIPNmNo4XIkDgCNcpgRQaX+8bSnouSEBh2GSxtdDkazWqitjoWfzNY2u6TGV/GZeilDU/r&#10;c7a9tOk7uSMsxSJXc7IXjgQzseDzTlJonW376JzDCsVGNpa2fTfOtDG6qhyhZQYrsr3cIGi0Udse&#10;d4nZamnTt9OcWtr0ksJLx3x01GEzJ+ZnjIjoqEN3D1ryQkdnHTZ8VqUFpQc9bqkzGxgddlgzq7Wg&#10;9DTDxWnGSx2ddljJNYmp2WlrYhhanC9LTRWddkjc1qkE3zZwW9R++NWX3fZA1Rz3NrfNp6gcf8fy&#10;spC/HubsGHw44aRHHB1MHD6cItQjjneHxV9H4x0JHs5YSwbBZ3oPGrofaU16wS+InyQp2HNcEjki&#10;jp/8SPNxk/+U+MntnQa/KYZGdNIl0Jqem8FxPg+LyZpYNhoDJ2E53CdRfCr4BsuBUZTlXKEi2EJZ&#10;zjUDTKBHTl7T00TsjeY/XfCJYkZqLzx4GY/S2ZCbSMFb1i6O08PzFuFcMhpetSjm7kGDxyyKkaeG&#10;bvCGRTFX5AlPVxQbYughfXxJ+hiDMYmheQa7dgyNIkSkheX1xZHCCKhpXJ+W8fEvmE0khMYxaoE9&#10;XLyKL3OZDjR1YEH8b8rvtZbQ3PYVV6VNiW6nKJrW1nzUchKo61gig6IZrZy9lKDoMEJOkU5aBNNG&#10;vDi1ig7dTlb5wkkxmn9ZBpciIDAQDI5PJyCEAY8hAyzrzNxVaT1SlNEAFmjIkJl1q9QuczkUh62e&#10;F4evnh+X++1h+/Z4gVehhcBzryIVkNf2KtUYZ6IKV8Y+xxb7CmKvom9TQ5L2el5FwlXtM869ilyH&#10;qyW0V5Hkkih7ytviRQ+ztNymxgtbGkQ7FRtE+xRU2+PysQQk8imSnDpXRfsU5K8sFO1TJLl4DqJ9&#10;itymlqgS5WElY3OOEmVhyTVJg75w15RPwAjLOjsS7mJPRkX+8GSw/ad7MgnLeo6LFSE5dSnr7Ugb&#10;+LEwEnyg6D8lYJTcUs8WviGEGkKoS5wdJv7E2TH/vrazQ4lN5Q5wbvW2OF+Cg8tCUYTjYihapQy7&#10;Ey4Koui6KmzPlrSGdkXnHm8K5TimOzk07fKyONrrcSSV4miv13S8fz3VRzs+ua0rBdKeD0cf2A3T&#10;vg8bsRDbpUDa+dVzclyGhbT/Q2WFjRR5wJqX1gyoyAnSLUCmVtFSJC2immpRbinwjLquM1ja6Bh6&#10;GSxtdbp5ztZL272SoxXSDowvXJP7ulLLU3IvaE8l2HYbte1bXk42ejFaisw1MVqJlGU6Cyoa65mR&#10;FR1vO8m1MFqIrKn43xgQVHAQzNDJbX6psejmgCAlBz+kdo9vXONlbquB2u45pbTVp3zCsYEULUNm&#10;kKJVSGDY44qWJULzMiOBwucgM+VTBS2dotFumzxag8y3Tps81zo9xXS86G7ppC0ux5qknRffuCaX&#10;YqXjgE5ZD0bgG9eMIUWb5ILQhE+VNrSiJHyQwlV45ujEistJCNeA2t1H6wgBilfJLa30QG95R6+l&#10;lbY6tphn1NJ2b7iowMLSdq9wxaLdRD3Waz4728CiWDg0sebNLkYb4xvXeE+QhaUtX+OIFlOv+MY1&#10;OEtzRqarG056zTJtpAWcIFVl9dK2bzjVabVR256LHawmatM3XYZ54Bqek1pyt2o65KMb16CPba30&#10;xjVBGqJLu5R3qAagjLBV5OxWgO/DIXHl0gSXr70PJL1HHO8YAt57yXBJNE+BeE4ZvEcs7pejy+hu&#10;R8t9qNjtEcdEROiyitCrTIO5hsVfV6bt1sjvQ56gRxnX1HCCX1ncXQw03LiW1HgMN64daUsDvVUo&#10;kF7TPnRyY7x+A6dgpb34ewxtX8Se2xrn5coVBIhs+UUJI9lns/ynZLXoyD56n3BqQGkRB1Epi/WV&#10;9CPkFDk5ZiebcqOaFXosAsbicxEqilzPoVgIA1mu6amsoW129FwEccXnusf2VXP45YKep1JMhIci&#10;sCo+1JVpdD0VOAKGkKEI5qQCAfHd7j+l+8UaCGSKWNIHr3siApAiFgXAbIvyqqGbWRE4FNFw1Rp3&#10;Z89eTKR2WazvKA7nukDmi08FjWc8EPWiHCi6yCE1UHy7iGbDKFWo9fe95D+lt2p3yD/IcxEPtJnx&#10;emqRQIlZrOdSRj/fnD9z2FwznO9BO0x795USF0iy2jzv/4ZZ7cl83I7Pz/eY4HwPMDzaW4PzruiG&#10;NnktL8ppU3pA6GUpoV3JLnUtArOEeJhSHymITnzw1ekGio69KfJOUaK4m4+HTXXRUTdq6y0YzHlB&#10;XXcrG8/hukk64uYkU6qNDrerhk+9TdWJ8thSNeVW40/rAXEWm/NehnmiLDYffpKqFOWwgYEsh4Wk&#10;LY1Et2UjWkoMRqqQcrCRImtTetfQSZu74uyupZM2eAZIG9zdypb0W5S7pux8qlCcuaalc0OfaAuN&#10;/WJEaWsFMyRJ7FTAkCTJ5iWEvpwlSSSDcMFGaQx9CtNodFthmlBm7zlyQZrwUqnsyUZBwiLlZKis&#10;EE1g8Fd9t7IJrcaEWmaGjmj2kHQyAfFRmZizqvl9CuCRJXrr6iswiRXFhKP3UGppptzpmtUr7iLP&#10;oQe+OvDV1/FVvCQJX+WI8Op8FbtZyPXiXevqGjUZZyWH0cVt7TREuZfzVQ5cNXPDixWIC3llucRc&#10;S2i6+pqL24hGpSgRieJC9kQVzaGwJmihaALFNCMB0fTp1B5MGb+zfZloEXLUl7g79Dzta7vE29EC&#10;O43h8gTvshI9UsPkPZTQXVJChwkmmbyZFF198j6V0OHY+ZbSZGBBp11I+m43nF3vU4oXz91pIHw2&#10;dadb2fXUTTmCBCJKNEwx5aYYeuI2MfS0zdUQKYaetinjkeihZ21Ullh66IiXpv4EQ8e7ctJ6sskp&#10;Si+YIFFy4aTI789/ZFd9YWdM6f8v7na7ZMe1i2R4lGQDBhHqyfpLSPeq0COsw/vYw3/qVRcfQvrv&#10;hvhkiE9eF59gpk1cHK+TXd3FoUTOrZ11VUNeLnZxU2xQhzJ8VtVVD2qUVIGOPs7jE7cSrUXOvVwK&#10;Erk5TvMiq8lO+5RW1n6Os7wpjPZ0fAOHoYx2dVKjnCRdtbPDDSThYETdJu3tkARGkV4Co/2dFIYb&#10;6kQeT+6RS4Ain5dH0mauKIJLVYoS6nwBi6WStrSUl6cqaVPz+UgWkLY1eXNDIW1rcucOZvDnn23S&#10;+eLAF6OE87yYAj49z+voBQ/cLL1wedKw3Og9vv90pTiSm8W1IaVkKmlNqVmZuLKPdJUpfWJ0RBzQ&#10;ULVTeiZNDJDqOQFlCNx/p4H76QI03t7+7u7lHQ7mpKkT15ysH5ffLo4L/TtL3a3q7Xr79LDaf/1/&#10;AgAAAP//AwBQSwMEFAAGAAgAAAAhAI+dJ+/fAAAACQEAAA8AAABkcnMvZG93bnJldi54bWxMj8FO&#10;wzAQRO9I/IO1SNyo40aFEuJUVQWcKqS2SIibG2+TqPE6it0k/XuWExz3zWh2Jl9NrhUD9qHxpEHN&#10;EhBIpbcNVRo+D28PSxAhGrKm9YQarhhgVdze5CazfqQdDvtYCQ6hkBkNdYxdJmUoa3QmzHyHxNrJ&#10;985EPvtK2t6MHO5aOU+SR+lMQ/yhNh1uaizP+4vT8D6acZ2q12F7Pm2u34fFx9dWodb3d9P6BUTE&#10;Kf6Z4bc+V4eCOx39hWwQrYZUsZHxIgXBcjp/YnBkkKjnJcgil/8XFD8AAAD//wMAUEsBAi0AFAAG&#10;AAgAAAAhALaDOJL+AAAA4QEAABMAAAAAAAAAAAAAAAAAAAAAAFtDb250ZW50X1R5cGVzXS54bWxQ&#10;SwECLQAUAAYACAAAACEAOP0h/9YAAACUAQAACwAAAAAAAAAAAAAAAAAvAQAAX3JlbHMvLnJlbHNQ&#10;SwECLQAUAAYACAAAACEAovSdet0iAABS9wAADgAAAAAAAAAAAAAAAAAuAgAAZHJzL2Uyb0RvYy54&#10;bWxQSwECLQAUAAYACAAAACEAj50n798AAAAJAQAADwAAAAAAAAAAAAAAAAA3JQAAZHJzL2Rvd25y&#10;ZXYueG1sUEsFBgAAAAAEAAQA8wAAAEMmAAAAAA==&#10;">
                    <v:group id="Group 129" o:spid="_x0000_s1027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o:lock v:ext="edit" aspectratio="t"/>
                      <v:shape id="Freeform 130" o:spid="_x0000_s1028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lhfcMA&#10;AADcAAAADwAAAGRycy9kb3ducmV2LnhtbESPQYvCQAyF7wv+hyHC3tapLohWRxF1QQ+C6/oDYie2&#10;xU6mdMba/ffmIHhLeC/vfZkvO1eplppQejYwHCSgiDNvS84NnP9+viagQkS2WHkmA/8UYLnofcwx&#10;tf7Bv9SeYq4khEOKBooY61TrkBXkMAx8TSza1TcOo6xNrm2DDwl3lR4lyVg7LFkaCqxpXVB2O92d&#10;gelkvPN8sZt2f7DTYd3djqXeGvPZ71YzUJG6+Da/rndW8L8FX56RCf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lhfcMAAADcAAAADwAAAAAAAAAAAAAAAACYAgAAZHJzL2Rv&#10;d25yZXYueG1sUEsFBgAAAAAEAAQA9QAAAIgDAAAAAA==&#10;" path="m,l39,152,84,304r38,113l122,440,76,306,39,180,6,53,,xe" fillcolor="#4c483d [3215]" stroked="f" strokeweight="0">
                        <v:path arrowok="t" o:connecttype="custom" o:connectlocs="0,0;61913,241300;133350,482600;193675,661988;193675,698500;120650,485775;61913,285750;9525,84138;0,0" o:connectangles="0,0,0,0,0,0,0,0,0"/>
                      </v:shape>
                      <v:shape id="Freeform 131" o:spid="_x0000_s1029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LJsEA&#10;AADcAAAADwAAAGRycy9kb3ducmV2LnhtbERPTYvCMBC9C/sfwix401SLrlSjdAXR66osHsdmbMs2&#10;k9KkWv31G0HwNo/3OYtVZypxpcaVlhWMhhEI4szqknMFx8NmMAPhPLLGyjIpuJOD1fKjt8BE2xv/&#10;0HXvcxFC2CWooPC+TqR0WUEG3dDWxIG72MagD7DJpW7wFsJNJcdRNJUGSw4NBda0Lij727dGwe7r&#10;O5r9nn3uXC3TUzfZPto4Vqr/2aVzEJ46/xa/3Dsd5scjeD4TL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jyybBAAAA3AAAAA8AAAAAAAAAAAAAAAAAmAIAAGRycy9kb3du&#10;cmV2LnhtbFBLBQYAAAAABAAEAPUAAACGAwAAAAA=&#10;" path="m,l8,19,37,93r30,74l116,269r-8,l60,169,30,98,1,25,,xe" fillcolor="#4c483d [3215]" stroked="f" strokeweight="0">
                        <v:path arrowok="t" o:connecttype="custom" o:connectlocs="0,0;12700,30163;58738,147638;106363,265113;184150,427038;171450,427038;95250,268288;47625,155575;1588,39688;0,0" o:connectangles="0,0,0,0,0,0,0,0,0,0"/>
                      </v:shape>
                      <v:shape id="Freeform 132" o:spid="_x0000_s1030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WuMMIA&#10;AADcAAAADwAAAGRycy9kb3ducmV2LnhtbERPS4vCMBC+L/gfwgje1tS6iFSjqMuyK3jwdfE2NGNb&#10;TSalyWr990ZY2Nt8fM+ZzltrxI0aXzlWMOgnIIhzpysuFBwPX+9jED4gazSOScGDPMxnnbcpZtrd&#10;eUe3fShEDGGfoYIyhDqT0uclWfR9VxNH7uwaiyHCppC6wXsMt0amSTKSFiuODSXWtCopv+5/rQJT&#10;2NHn8nJa07fZpB/6tNxuuFWq120XExCB2vAv/nP/6Dh/mMLrmXi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a4wwgAAANwAAAAPAAAAAAAAAAAAAAAAAJgCAABkcnMvZG93&#10;bnJldi54bWxQSwUGAAAAAAQABAD1AAAAhwMAAAAA&#10;" path="m,l,,1,79r2,80l12,317,23,476,39,634,58,792,83,948r24,138l135,1223r5,49l138,1262,105,1106,77,949,53,792,35,634,20,476,9,317,2,159,,79,,xe" fillcolor="#4c483d [3215]" stroked="f" strokeweight="0">
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/v:shape>
                      <v:shape id="Freeform 133" o:spid="_x0000_s1031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/W8MA&#10;AADcAAAADwAAAGRycy9kb3ducmV2LnhtbERPTYvCMBC9C/6HMIIX0VQFWbpGWQRBUMGtHtzb2My2&#10;xWZSm2jrvzcLwt7m8T5nvmxNKR5Uu8KygvEoAkGcWl1wpuB0XA8/QDiPrLG0TAqe5GC56HbmGGvb&#10;8Dc9Ep+JEMIuRgW591UspUtzMuhGtiIO3K+tDfoA60zqGpsQbko5iaKZNFhwaMixolVO6TW5GwWX&#10;k/4ZXI92f5jcdgmOm+05iy5K9Xvt1ycIT63/F7/dGx3mT6fw90y4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k/W8MAAADcAAAADwAAAAAAAAAAAAAAAACYAgAAZHJzL2Rv&#10;d25yZXYueG1sUEsFBgAAAAAEAAQA9QAAAIgDAAAAAA==&#10;" path="m45,r,l35,66r-9,67l14,267,6,401,3,534,6,669r8,134l18,854r,-3l9,814,8,803,1,669,,534,3,401,12,267,25,132,34,66,45,xe" fillcolor="#4c483d [3215]" stroked="f" strokeweight="0">
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/v:shape>
                      <v:shape id="Freeform 134" o:spid="_x0000_s1032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9pMEA&#10;AADcAAAADwAAAGRycy9kb3ducmV2LnhtbERPyWrDMBC9F/IPYgK5NbKbYIwTJSSFQnpqs+DzYE0s&#10;E2tkLNV2/74qFHqbx1tnu59sKwbqfeNYQbpMQBBXTjdcK7hd355zED4ga2wdk4Jv8rDfzZ62WGg3&#10;8pmGS6hFDGFfoAITQldI6StDFv3SdcSRu7veYoiwr6XucYzhtpUvSZJJiw3HBoMdvRqqHpcvq+CU&#10;yfSTPpJyfC9DdqZ8WsujUWoxnw4bEIGm8C/+c590nL9aw+8z8QK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8faTBAAAA3AAAAA8AAAAAAAAAAAAAAAAAmAIAAGRycy9kb3du&#10;cmV2LnhtbFBLBQYAAAAABAAEAPUAAACGAwAAAAA=&#10;" path="m,l10,44r11,82l34,207r19,86l75,380r25,86l120,521r21,55l152,618r2,11l140,595,115,532,93,468,67,383,47,295,28,207,12,104,,xe" fillcolor="#4c483d [3215]" stroked="f" strokeweight="0">
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/v:shape>
                      <v:shape id="Freeform 135" o:spid="_x0000_s1033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wOr8A&#10;AADcAAAADwAAAGRycy9kb3ducmV2LnhtbERPTYvCMBC9C/sfwizsTVNdlLU2lWVBEDxZRdjb0Ixt&#10;sZmUJtr4740geJvH+5xsHUwrbtS7xrKC6SQBQVxa3XCl4HjYjH9AOI+ssbVMCu7kYJ1/jDJMtR14&#10;T7fCVyKGsEtRQe19l0rpypoMuontiCN3tr1BH2FfSd3jEMNNK2dJspAGG44NNXb0V1N5Ka5Gwa5q&#10;/yXR6RxcMRgagp0ty61SX5/hdwXCU/Bv8cu91XH+9xyez8QLZ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/A6vwAAANwAAAAPAAAAAAAAAAAAAAAAAJgCAABkcnMvZG93bnJl&#10;di54bWxQSwUGAAAAAAQABAD1AAAAhAMAAAAA&#10;" path="m,l33,69r-9,l12,35,,xe" fillcolor="#4c483d [3215]" stroked="f" strokeweight="0">
                        <v:path arrowok="t" o:connecttype="custom" o:connectlocs="0,0;52388,109538;38100,109538;19050,55563;0,0" o:connectangles="0,0,0,0,0"/>
                      </v:shape>
                      <v:shape id="Freeform 136" o:spid="_x0000_s1034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kUcEA&#10;AADcAAAADwAAAGRycy9kb3ducmV2LnhtbERP24rCMBB9F/Yfwiz4pqkVy9I1LSJYhAXBywfMNmNb&#10;tpnUJmr3740g+DaHc51lPphW3Kh3jWUFs2kEgri0uuFKwem4mXyBcB5ZY2uZFPyTgzz7GC0x1fbO&#10;e7odfCVCCLsUFdTed6mUrqzJoJvajjhwZ9sb9AH2ldQ93kO4aWUcRYk02HBoqLGjdU3l3+FqFMSD&#10;SRbFrjhviu6yk+vjT7mNf5Uafw6rbxCeBv8Wv9xbHebPE3g+Ey6Q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1pFHBAAAA3AAAAA8AAAAAAAAAAAAAAAAAmAIAAGRycy9kb3du&#10;cmV2LnhtbFBLBQYAAAAABAAEAPUAAACGAwAAAAA=&#10;" path="m,l9,37r,3l15,93,5,49,,xe" fillcolor="#4c483d [3215]" stroked="f" strokeweight="0">
                        <v:path arrowok="t" o:connecttype="custom" o:connectlocs="0,0;14288,58738;14288,63500;23813,147638;7938,77788;0,0" o:connectangles="0,0,0,0,0,0"/>
                      </v:shape>
                      <v:shape id="Freeform 137" o:spid="_x0000_s1035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aTMAA&#10;AADcAAAADwAAAGRycy9kb3ducmV2LnhtbERPTYvCMBC9L/gfwgje1lQFV6pRSlHQk64KehyasS02&#10;k9JErf/eCIK3ebzPmS1aU4k7Na60rGDQj0AQZ1aXnCs4Hla/ExDOI2usLJOCJzlYzDs/M4y1ffA/&#10;3fc+FyGEXYwKCu/rWEqXFWTQ9W1NHLiLbQz6AJtc6gYfIdxUchhFY2mw5NBQYE1pQdl1fzMKdLpM&#10;T8nOjZPbJq2G53x78lIq1eu2yRSEp9Z/xR/3Wof5oz94PxMu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XaTMAAAADc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c483d [3215]" stroked="f" strokeweight="0">
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/v:shape>
                      <v:shape id="Freeform 140" o:spid="_x0000_s1036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ohcUA&#10;AADcAAAADwAAAGRycy9kb3ducmV2LnhtbESPQWvCQBCF70L/wzKF3nRTW0ubuooIBenNVOx1yI7J&#10;0uxszG5N9Nc7B8HbDO/Ne9/Ml4Nv1Im66AIbeJ5koIjLYB1XBnY/X+N3UDEhW2wCk4EzRVguHkZz&#10;zG3oeUunIlVKQjjmaKBOqc21jmVNHuMktMSiHULnMcnaVdp22Eu4b/Q0y960R8fSUGNL65rKv+Lf&#10;G/j93ie3m+03RXY4vvTtR7V1l96Yp8dh9Qkq0ZDu5tv1xgr+q+DLMzKB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+iFxQAAANwAAAAPAAAAAAAAAAAAAAAAAJgCAABkcnMv&#10;ZG93bnJldi54bWxQSwUGAAAAAAQABAD1AAAAigMAAAAA&#10;" path="m,l6,16r1,3l11,80r9,52l33,185r3,9l21,161,15,145,5,81,1,41,,xe" fillcolor="#4c483d [3215]" stroked="f" strokeweight="0">
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</v:shape>
                      <v:shape id="Freeform 141" o:spid="_x0000_s1037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NQcEA&#10;AADcAAAADwAAAGRycy9kb3ducmV2LnhtbERPTYvCMBC9C/sfwgh7EU0r4pZqlLIgLKwXtazXoRnb&#10;YjMpTbTdf28Ewds83uest4NpxJ06V1tWEM8iEMSF1TWXCvLTbpqAcB5ZY2OZFPyTg+3mY7TGVNue&#10;D3Q/+lKEEHYpKqi8b1MpXVGRQTezLXHgLrYz6APsSqk77EO4aeQ8ipbSYM2hocKWvisqrsebUZD0&#10;+1z+1efmUP7Ov3gSJ9kyc0p9jodsBcLT4N/il/tHh/mLGJ7PhAv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HzUHBAAAA3AAAAA8AAAAAAAAAAAAAAAAAmAIAAGRycy9kb3du&#10;cmV2LnhtbFBLBQYAAAAABAAEAPUAAACGAwAAAAA=&#10;" path="m,l31,65r-8,l,xe" fillcolor="#4c483d [3215]" stroked="f" strokeweight="0">
                        <v:path arrowok="t" o:connecttype="custom" o:connectlocs="0,0;49213,103188;36513,103188;0,0" o:connectangles="0,0,0,0"/>
                      </v:shape>
                      <v:shape id="Freeform 142" o:spid="_x0000_s1038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0wcIA&#10;AADcAAAADwAAAGRycy9kb3ducmV2LnhtbERPTYvCMBC9C/6HMMLeNFVEl65RRKjI4mHVHvY424xt&#10;sZmUJtrqrzcLgrd5vM9ZrDpTiRs1rrSsYDyKQBBnVpecK0hPyfAThPPIGivLpOBODlbLfm+BsbYt&#10;H+h29LkIIexiVFB4X8dSuqwgg25ka+LAnW1j0AfY5FI32IZwU8lJFM2kwZJDQ4E1bQrKLserUZDM&#10;D/t7lW4350fyze1f/fN70blSH4Nu/QXCU+ff4pd7p8P86QT+nw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9TTBwgAAANwAAAAPAAAAAAAAAAAAAAAAAJgCAABkcnMvZG93&#10;bnJldi54bWxQSwUGAAAAAAQABAD1AAAAhwMAAAAA&#10;" path="m,l6,17,7,42,6,39,,23,,xe" fillcolor="#4c483d [3215]" stroked="f" strokeweight="0">
                        <v:path arrowok="t" o:connecttype="custom" o:connectlocs="0,0;9525,26988;11113,66675;9525,61913;0,36513;0,0" o:connectangles="0,0,0,0,0,0"/>
                      </v:shape>
                      <v:shape id="Freeform 143" o:spid="_x0000_s1039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ZZqb8A&#10;AADcAAAADwAAAGRycy9kb3ducmV2LnhtbERPy6rCMBDdC/5DGMGdpj6QSzVKEeUK3WivHzA2Y1ts&#10;JqXJ1fr3RhDczeE8Z7XpTC3u1LrKsoLJOAJBnFtdcaHg/Lcf/YBwHlljbZkUPMnBZt3vrTDW9sEn&#10;ume+ECGEXYwKSu+bWEqXl2TQjW1DHLirbQ36ANtC6hYfIdzUchpFC2mw4tBQYkPbkvJb9m8UzLqD&#10;Sy8JpXvCwk7SHSfy+KvUcNAlSxCeOv8Vf9wHHebPZ/B+Jl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ZlmpvwAAANwAAAAPAAAAAAAAAAAAAAAAAJgCAABkcnMvZG93bnJl&#10;di54bWxQSwUGAAAAAAQABAD1AAAAhAMAAAAA&#10;" path="m,l6,16,21,49,33,84r12,34l44,118,13,53,11,42,,xe" fillcolor="#4c483d [3215]" stroked="f" strokeweight="0">
                        <v:path arrowok="t" o:connecttype="custom" o:connectlocs="0,0;9525,25400;33338,77788;52388,133350;71438,187325;69850,187325;20638,84138;17463,66675;0,0" o:connectangles="0,0,0,0,0,0,0,0,0"/>
                      </v:shape>
                    </v:group>
                    <v:group id="Group 144" o:spid="_x0000_s1040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<o:lock v:ext="edit" aspectratio="t"/>
                      <v:shape id="Freeform 145" o:spid="_x0000_s1041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hafsEA&#10;AADcAAAADwAAAGRycy9kb3ducmV2LnhtbERPS2uDQBC+F/oflgn0VteIlWrchLYgNMcmzX1wxwdx&#10;Z8Vdo/n33UKht/n4nlMeVjOIG02ut6xgG8UgiGure24VfJ+r51cQziNrHCyTgjs5OOwfH0ostF34&#10;i24n34oQwq5ABZ33YyGlqzsy6CI7EgeusZNBH+DUSj3hEsLNIJM4zqTBnkNDhyN9dFRfT7NRcLxv&#10;27E6Nj59ry5znsVJNueJUk+b9W0HwtPq/8V/7k8d5qcv8PtMuED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4Wn7BAAAA3AAAAA8AAAAAAAAAAAAAAAAAmAIAAGRycy9kb3du&#10;cmV2LnhtbFBLBQYAAAAABAAEAPUAAACGAwAAAAA=&#10;" path="m,l41,155,86,309r39,116l125,450,79,311,41,183,7,54,,xe" fillcolor="#4c483d [3215]" stroked="f" strokeweight="0">
                        <v:fill opacity="13107f"/>
                        <v:path arrowok="t" o:connecttype="custom" o:connectlocs="0,0;65088,246063;136525,490538;198438,674688;198438,714375;125413,493713;65088,290513;11113,85725;0,0" o:connectangles="0,0,0,0,0,0,0,0,0"/>
                      </v:shape>
                      <v:shape id="Freeform 146" o:spid="_x0000_s1042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49sQA&#10;AADcAAAADwAAAGRycy9kb3ducmV2LnhtbERP32vCMBB+F/Y/hBP2IjN1iGzVKCLbGCiOuRX2eDTX&#10;pqy5lCbW+t8bQfDtPr6ft1j1thYdtb5yrGAyTkAQ505XXCr4/Xl/egHhA7LG2jEpOJOH1fJhsMBU&#10;uxN/U3cIpYgh7FNUYEJoUil9bsiiH7uGOHKFay2GCNtS6hZPMdzW8jlJZtJixbHBYEMbQ/n/4WgV&#10;FK/bN/f1cSw2mdntz9us+8tGhVKPw349BxGoD3fxzf2p4/zpDK7Px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VOPbEAAAA3AAAAA8AAAAAAAAAAAAAAAAAmAIAAGRycy9k&#10;b3ducmV2LnhtbFBLBQYAAAAABAAEAPUAAACJAwAAAAA=&#10;" path="m,l8,20,37,96r32,74l118,275r-9,l61,174,30,100,,26,,xe" fillcolor="#4c483d [3215]" stroked="f" strokeweight="0">
                        <v:fill opacity="13107f"/>
                        <v:path arrowok="t" o:connecttype="custom" o:connectlocs="0,0;12700,31750;58738,152400;109538,269875;187325,436563;173038,436563;96838,276225;47625,158750;0,41275;0,0" o:connectangles="0,0,0,0,0,0,0,0,0,0"/>
                      </v:shape>
                      <v:shape id="Freeform 147" o:spid="_x0000_s1043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eTsMA&#10;AADcAAAADwAAAGRycy9kb3ducmV2LnhtbERPzWrCQBC+F3yHZQpeim4qJZboKlYQ7UHQ1AcYs9Mk&#10;bXY27G5M+vZdodDbfHy/s1wPphE3cr62rOB5moAgLqyuuVRw+dhNXkH4gKyxsUwKfsjDejV6WGKm&#10;bc9nuuWhFDGEfYYKqhDaTEpfVGTQT21LHLlP6wyGCF0ptcM+hptGzpIklQZrjg0VtrStqPjOO6Ng&#10;f7ru34r0Kz12nX56l9bhoXdKjR+HzQJEoCH8i//cBx3nv8zh/k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eeTsMAAADcAAAADwAAAAAAAAAAAAAAAACYAgAAZHJzL2Rv&#10;d25yZXYueG1sUEsFBgAAAAAEAAQA9QAAAIgDAAAAAA==&#10;" path="m,l16,72r4,49l18,112,,31,,xe" fillcolor="#4c483d [3215]" stroked="f" strokeweight="0">
                        <v:fill opacity="13107f"/>
                        <v:path arrowok="t" o:connecttype="custom" o:connectlocs="0,0;25400,114300;31750,192088;28575,177800;0,49213;0,0" o:connectangles="0,0,0,0,0,0"/>
                      </v:shape>
                      <v:shape id="Freeform 148" o:spid="_x0000_s1044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0VvcUA&#10;AADcAAAADwAAAGRycy9kb3ducmV2LnhtbESPTWvCQBCG7wX/wzJCb3VTqUWiq5TSllLJwSiItyE7&#10;JsHsbMhuTeqvdw4FbzPM+/HMcj24Rl2oC7VnA8+TBBRx4W3NpYH97vNpDipEZIuNZzLwRwHWq9HD&#10;ElPre97SJY+lkhAOKRqoYmxTrUNRkcMw8S2x3E6+cxhl7UptO+wl3DV6miSv2mHN0lBhS+8VFef8&#10;10nJwWbZR3bt85+vZHOczoZAYWvM43h4W4CKNMS7+N/9bQX/RWjlGZ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zRW9xQAAANwAAAAPAAAAAAAAAAAAAAAAAJgCAABkcnMv&#10;ZG93bnJldi54bWxQSwUGAAAAAAQABAD1AAAAigMAAAAA&#10;" path="m,l11,46r11,83l36,211r19,90l76,389r27,87l123,533r21,55l155,632r3,11l142,608,118,544,95,478,69,391,47,302,29,212,13,107,,xe" fillcolor="#4c483d [3215]" stroked="f" strokeweight="0">
                        <v:fill opacity="13107f"/>
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/v:shape>
                      <v:shape id="Freeform 149" o:spid="_x0000_s1045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Rg8QA&#10;AADcAAAADwAAAGRycy9kb3ducmV2LnhtbERPTWsCMRC9F/ofwhS8FM3aitbVKFKwVvBgVXoeN+Nm&#10;281kSVLd/vtGEHqbx/uc6by1tTiTD5VjBf1eBoK4cLriUsFhv+y+gAgRWWPtmBT8UoD57P5uirl2&#10;F/6g8y6WIoVwyFGBibHJpQyFIYuh5xrixJ2ctxgT9KXUHi8p3NbyKcuG0mLFqcFgQ6+Giu/dj1WA&#10;tG3W5vnx7Wt72AyGn6NRtvJHpToP7WICIlIb/8U397tO8wdjuD6TL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kkYPEAAAA3AAAAA8AAAAAAAAAAAAAAAAAmAIAAGRycy9k&#10;b3ducmV2LnhtbFBLBQYAAAAABAAEAPUAAACJAwAAAAA=&#10;" path="m,l33,71r-9,l11,36,,xe" fillcolor="#4c483d [3215]" stroked="f" strokeweight="0">
                        <v:fill opacity="13107f"/>
                        <v:path arrowok="t" o:connecttype="custom" o:connectlocs="0,0;52388,112713;38100,112713;17463,57150;0,0" o:connectangles="0,0,0,0,0"/>
                      </v:shape>
                      <v:shape id="Freeform 150" o:spid="_x0000_s1046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rqsUA&#10;AADcAAAADwAAAGRycy9kb3ducmV2LnhtbESPT2vCQBDF74V+h2WE3upGqaFEV7GCUFoK/qn3ITsm&#10;wexs2N1o/Padg9DbDO/Ne79ZrAbXqiuF2Hg2MBlnoIhLbxuuDPwet6/voGJCtth6JgN3irBaPj8t&#10;sLD+xnu6HlKlJIRjgQbqlLpC61jW5DCOfUcs2tkHh0nWUGkb8CbhrtXTLMu1w4alocaONjWVl0Pv&#10;DORZ+hr6PNx/Tv1Gf7+ddvhx3BnzMhrWc1CJhvRvflx/WsGfCb4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juuqxQAAANwAAAAPAAAAAAAAAAAAAAAAAJgCAABkcnMv&#10;ZG93bnJldi54bWxQSwUGAAAAAAQABAD1AAAAigMAAAAA&#10;" path="m,l8,37r,4l15,95,4,49,,xe" fillcolor="#4c483d [3215]" stroked="f" strokeweight="0">
                        <v:fill opacity="13107f"/>
                        <v:path arrowok="t" o:connecttype="custom" o:connectlocs="0,0;12700,58738;12700,65088;23813,150813;6350,77788;0,0" o:connectangles="0,0,0,0,0,0"/>
                      </v:shape>
                      <v:shape id="Freeform 151" o:spid="_x0000_s1047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kmMQA&#10;AADcAAAADwAAAGRycy9kb3ducmV2LnhtbERPS2sCMRC+C/6HMEIvpWZtUcpqFGkpLV5sfbQeh824&#10;WdxMliSu23/fCAVv8/E9Z7bobC1a8qFyrGA0zEAQF05XXCrYbd8enkGEiKyxdkwKfinAYt7vzTDX&#10;7sJf1G5iKVIIhxwVmBibXMpQGLIYhq4hTtzReYsxQV9K7fGSwm0tH7NsIi1WnBoMNvRiqDhtzlZB&#10;2x1Wn+P2fr/+Ofun99Pr6jsaVOpu0C2nICJ18Sb+d3/oNH88gusz6QI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2JJjEAAAA3A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c483d [3215]" stroked="f" strokeweight="0">
                        <v:fill opacity="13107f"/>
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/v:shape>
                      <v:shape id="Freeform 152" o:spid="_x0000_s1048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r7cQA&#10;AADcAAAADwAAAGRycy9kb3ducmV2LnhtbERPTWvCQBC9F/wPywi9iG4aiUjqKlJoFenF6KG9Ddlp&#10;EszOptlVo7/eFQRv83ifM1t0phYnal1lWcHbKAJBnFtdcaFgv/scTkE4j6yxtkwKLuRgMe+9zDDV&#10;9sxbOmW+ECGEXYoKSu+bVEqXl2TQjWxDHLg/2xr0AbaF1C2eQ7ipZRxFE2mw4tBQYkMfJeWH7GgU&#10;JN/5T+w3X9nvoLuOp6tkMh5c/5V67XfLdxCeOv8UP9xrHeYnMdyfC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xq+3EAAAA3AAAAA8AAAAAAAAAAAAAAAAAmAIAAGRycy9k&#10;b3ducmV2LnhtbFBLBQYAAAAABAAEAPUAAACJAwAAAAA=&#10;" path="m,l6,15r1,3l12,80r9,54l33,188r4,8l22,162,15,146,5,81,1,40,,xe" fillcolor="#4c483d [3215]" stroked="f" strokeweight="0">
                        <v:fill opacity="13107f"/>
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/v:shape>
                      <v:shape id="Freeform 153" o:spid="_x0000_s1049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UHsMA&#10;AADcAAAADwAAAGRycy9kb3ducmV2LnhtbERPTWvCQBC9F/wPyxS81U20FkldRQVBqB4aBa9jdsym&#10;zc6G7Krx37tCobd5vM+Zzjtbiyu1vnKsIB0kIIgLpysuFRz267cJCB+QNdaOScGdPMxnvZcpZtrd&#10;+JuueShFDGGfoQITQpNJ6QtDFv3ANcSRO7vWYoiwLaVu8RbDbS2HSfIhLVYcGww2tDJU/OYXq+B0&#10;+hnt3tPldhtMWn2tD835eBwr1X/tFp8gAnXhX/zn3ug4fzyC5zPx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6UHsMAAADcAAAADwAAAAAAAAAAAAAAAACYAgAAZHJzL2Rv&#10;d25yZXYueG1sUEsFBgAAAAAEAAQA9QAAAIgDAAAAAA==&#10;" path="m,l31,66r-7,l,xe" fillcolor="#4c483d [3215]" stroked="f" strokeweight="0">
                        <v:fill opacity="13107f"/>
                        <v:path arrowok="t" o:connecttype="custom" o:connectlocs="0,0;49213,104775;38100,104775;0,0" o:connectangles="0,0,0,0"/>
                      </v:shape>
                      <v:shape id="Freeform 154" o:spid="_x0000_s1050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5mH8EA&#10;AADcAAAADwAAAGRycy9kb3ducmV2LnhtbERP24rCMBB9F/yHMMK+aapYKdVUZGF18cXbfsBsM7al&#10;zaQ0We3+vREE3+ZwrrNa96YRN+pcZVnBdBKBIM6trrhQ8HP5GicgnEfW2FgmBf/kYJ0NBytMtb3z&#10;iW5nX4gQwi5FBaX3bSqly0sy6Ca2JQ7c1XYGfYBdIXWH9xBuGjmLooU0WHFoKLGlz5Ly+vxnFBzn&#10;uyKJ/V4e94fmN9nGXJ/ynVIfo36zBOGp92/xy/2tw/x4Ds9nwgUy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+Zh/BAAAA3AAAAA8AAAAAAAAAAAAAAAAAmAIAAGRycy9kb3du&#10;cmV2LnhtbFBLBQYAAAAABAAEAPUAAACGAwAAAAA=&#10;" path="m,l7,17r,26l6,40,,25,,xe" fillcolor="#4c483d [3215]" stroked="f" strokeweight="0">
                        <v:fill opacity="13107f"/>
                        <v:path arrowok="t" o:connecttype="custom" o:connectlocs="0,0;11113,26988;11113,68263;9525,63500;0,39688;0,0" o:connectangles="0,0,0,0,0,0"/>
                      </v:shape>
                      <v:shape id="Freeform 155" o:spid="_x0000_s1051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ndcIA&#10;AADcAAAADwAAAGRycy9kb3ducmV2LnhtbESPwWrDMBBE74H+g9hCb4nUlATbiRJKqEOPrdMPWKyt&#10;bWKtjKTa7t9XgUJuu8zM29n9cba9GMmHzrGG55UCQVw703Gj4etSLjMQISIb7B2Thl8KcDw8LPZY&#10;GDfxJ41VbESCcChQQxvjUEgZ6pYshpUbiJP27bzFmFbfSONxSnDby7VSW2mx43ShxYFOLdXX6sdq&#10;qPglAfPMq/zj/NaUQaqpl1o/Pc6vOxCR5ng3/6ffTaq/2cDtmTSB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qd1wgAAANwAAAAPAAAAAAAAAAAAAAAAAJgCAABkcnMvZG93&#10;bnJldi54bWxQSwUGAAAAAAQABAD1AAAAhwMAAAAA&#10;" path="m,l7,16,22,50,33,86r13,35l45,121,14,55,11,44,,xe" fillcolor="#4c483d [3215]" stroked="f" strokeweight="0">
                        <v:fill opacity="13107f"/>
                        <v:path arrowok="t" o:connecttype="custom" o:connectlocs="0,0;11113,25400;34925,79375;52388,136525;73025,192088;71438,192088;22225,87313;17463,69850;0,0" o:connectangles="0,0,0,0,0,0,0,0,0"/>
                      </v:shape>
                    </v:group>
                  </v:group>
                </w:pict>
              </mc:Fallback>
            </mc:AlternateContent>
          </w:r>
          <w:r w:rsidR="00996772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68C3827" wp14:editId="1C52E2F9">
                    <wp:simplePos x="0" y="0"/>
                    <wp:positionH relativeFrom="page">
                      <wp:posOffset>460858</wp:posOffset>
                    </wp:positionH>
                    <wp:positionV relativeFrom="page">
                      <wp:posOffset>716890</wp:posOffset>
                    </wp:positionV>
                    <wp:extent cx="6858000" cy="7944307"/>
                    <wp:effectExtent l="0" t="0" r="254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944307"/>
                              <a:chOff x="0" y="0"/>
                              <a:chExt cx="6858000" cy="8558784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8558784"/>
                                <a:chOff x="0" y="0"/>
                                <a:chExt cx="6858000" cy="8558784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8558784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3000">
                                      <a:srgbClr val="92D050"/>
                                    </a:gs>
                                    <a:gs pos="100000">
                                      <a:srgbClr val="92D050"/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6A77F8" w14:textId="77777777" w:rsidR="00D8141F" w:rsidRDefault="00D8141F">
                                    <w:pPr>
                                      <w:pStyle w:val="NoSpacing"/>
                                    </w:pPr>
                                    <w:r>
                                      <w:t xml:space="preserve">                      </w:t>
                                    </w:r>
                                  </w:p>
                                  <w:p w14:paraId="4D895B1B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2978F7DF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20C9F06B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7E18FA81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1F4F2B90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3B47012A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2E047789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7C6A7CFC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1C49D4EC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577A217F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0363F515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2CBDE858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0C8736E9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3A52524D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032C1CA8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4E5413D9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0A8A5C3B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7900F93B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3566364F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2D3E4181" w14:textId="77777777" w:rsidR="00D8141F" w:rsidRDefault="00D8141F">
                                    <w:pPr>
                                      <w:pStyle w:val="NoSpacing"/>
                                    </w:pPr>
                                  </w:p>
                                  <w:p w14:paraId="4863AC4F" w14:textId="77777777" w:rsidR="00D8141F" w:rsidRDefault="00D814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04" y="4838418"/>
                                <a:ext cx="6843395" cy="30684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36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A01103" w14:textId="38921DDA" w:rsidR="00D8141F" w:rsidRPr="00996772" w:rsidRDefault="002141A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4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36"/>
                                          <w:szCs w:val="64"/>
                                        </w:rPr>
                                        <w:t>Justification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Ubuntu" w:hAnsi="Ubuntu"/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B99129" w14:textId="77777777" w:rsidR="00D8141F" w:rsidRPr="00990362" w:rsidRDefault="00D8141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rFonts w:ascii="Ubuntu" w:hAnsi="Ubuntu"/>
                                          <w:color w:val="FFFFFF" w:themeColor="background1"/>
                                          <w:sz w:val="24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Ubuntu" w:hAnsi="Ubuntu"/>
                                          <w:color w:val="FFFFFF" w:themeColor="background1"/>
                                          <w:sz w:val="24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68C3827" id="Group 48" o:spid="_x0000_s1026" style="position:absolute;margin-left:36.3pt;margin-top:56.45pt;width:540pt;height:625.55pt;z-index:-251658240;mso-width-percent:882;mso-position-horizontal-relative:page;mso-position-vertical-relative:page;mso-width-percent:882" coordsize="68580,85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7C8QgAAE0wAAAOAAAAZHJzL2Uyb0RvYy54bWzsW22Pm0gS/n7S/QfEx5Mm5tWAFWeVl53o&#10;pLndKJlVPmPALwoGDpjY2dP+932quhu3McxMMt5kT/KXoXEX1VXVVfVUQc/zn/bb3Pic1c2mLOam&#10;/cwyjaxIynRTrObmb7fXV6FpNG1cpHFeFtnc/JI15k8v/vmP57tqljnluszTrDbApGhmu2purtu2&#10;mk0mTbLOtnHzrKyyApPLst7GLW7r1SSt4x24b/OJY1nTya6s06ouk6xp8OsbMWm+YP7LZZa0vy6X&#10;TdYa+dyEbC3/rfnvgv5OXjyPZ6s6rtabRIoRf4MU23hTYNGO1Zu4jY27enPCartJ6rIpl+2zpNxO&#10;yuVyk2SsA7SxrZ42b+vyrmJdVrPdqurMBNP27PTNbJNfPr+rjU06Nz3sVBFvsUe8rIF7GGdXrWag&#10;eVtXH6p3tfxhJe5I3/2y3tIVmhh7NuuXzqzZvjUS/DgN/dCyYP0Ec0Hkea4VCMMna+zOyXPJ+ueh&#10;J0PfD4PQoycnauEJydeJ0910civdop5u0V+imyZhPDu7bgiQ5uADzdN84MM6rjJ2rYb2V9rJ95Sd&#10;3iNy4mKVZwZ+421nus4JmlkDf/gmD9Cs1O1jPKvqpn2blVuDBnOzxvocUPHnm6YVW65IZJyl15s8&#10;53EDEjEwqhKGccnb6IemXi1e57XxOUb4R84by+eIx7KrRn/AxgOPeoSflKvlm8KAieDfNjIR+XeT&#10;xHmGULKljyKvdELmBS1YlCS0UId+gf8qS/Ko/ZJnRJcX77MlwhLR4whNKCFmnS5xkmRFa4updZxm&#10;QkWf5RDsOYXSExwuzJA4L7F+xxt6D7JPPzlSBUlOT2acTrtnpYWH5RIidE/wwmXRdg9vN0VZDymW&#10;Qynx8FLQKxsJy5CR2v1iDxIaLsr0C1y3LkVeb6rkegP3uYmb9l1cI5FjUwBO7a/4s8zL3dws5cg0&#10;1mX9+9DvRI/Ywqxp7AAMc7P5711cZ6aR/7uAc4lsBig5uqv5LrI9jxxhwXeeH5BjIKTutq9LeKAN&#10;F6kSHuLXus3VcFmX248Aspe0NKbiIoEAc7NVw9etwCwAYZK9fMlEAJAqbm+KD1VCrMnGFCG3+49x&#10;XckwapGDfylVsMezXjQJWnqyKF/eteVyw6F2MK20PhKPSKmcavvZ1fdV1hDIwb7zlcDh+I5nO2B0&#10;Ch+e60S27Qr48LzItlyGpodT7NiTWtppynzTxWgXMiKaFivlixpVH3G+R1aeKvte11lGtZDhT3tJ&#10;mfawqW7K5FND4UM7iLRO6VpECmVrY7H7T5kC4GNsNftLD71t37KDYHATnNAJXNidMdwJXd8BnQhU&#10;xSS5ExmcRFF+hkSbquScyvLiFg6+3OaIzn9NDM/YGXYQsqGJWNEgVDoazE+NNZGx1jqZo5FZI6zg&#10;OTorZ4QVoE8jC6Yj3GCdjswaYYX96mhIuRFWgUbmj7CCxTtWY7ZCcdPR9GxFeKU2IF4LJEXc7Au5&#10;KRgJDBPZHOhJ1RjtEOLwVrk/qGhTR4ixB0TsSne4nxhWJmLlO/cTw45EzMUiNLmfGJYiYq7sFLG4&#10;Sl2ppOi3ATVy9dxckOjInnFLJlJDA3BBuweo4MGUQ2YLBLktmaYlWwmFlG9iwQNBXuiEwqYgVNCq&#10;ptW1Yn4IQKG2qlTUtLoqMhIMCitLqml1FWQn0qnpJC+bTMQvqc01Qqc/mU0LZiR9WbVQYUKq98sY&#10;FAf7VpqOqn7ufP4X2Y5nvXKiq+tpGFx5155/FQVWeGXZ0atoanmR9+b6DzKq7c3WmzTNiptNkaku&#10;zPYeV+HKflD0T9yH0cZFPsCERNVSd68epFoJ6CyMcESGtqtI2SXWWZz+LMdtvMnFeHIsMRsPaqsr&#10;G6JX2clK5aHiggsIVVtw/YA64VBaHFUWR3XFaMVwxiqBVRKKSIiRdcH3wEAkS9GdHjCQ88IR0p0B&#10;AxGfUxeLIbQcJ7BQd7AjkFdTL+v63tQjiKReVt0IF3oSDvrACMdxudfSAU7HQZoHTAyR9XFwiEbH&#10;QcdxohFWOg4y2bBgfRwcWlHHQRZ+mFUfB4dY6Tg4ZisdB3m5g62Q0S44+AQc5C0hHOQB5dUDzAmk&#10;EVWj2roHcZA8S6ZeBUnqKvgxAUWhytBqWl0VGWLmYRw8kU5xueCgecHBr+yWfygOIhH2cVC+qNU6&#10;vjPgYOjZrmwFbSvyVcvd4aAXBoHqB115cwYcjAgH7Ui+Hx7uB2mewGuA7AQHB2iOcNCO3BFWRzho&#10;h+GIYCc4OLDiEQ6S8MM66jhoU285pKEOhGPGOgJCWu/A6gKE6CKfAoS0vQyENBgCQhifakeaFvFw&#10;QEoFOgK6REMIQtU5q2l1lQgH32OWDwAhC4aV7fvpTsRTq12Q8IKEX/ve+IciITy5j4Tys955kdB2&#10;7KklX017UUjd33FLiJfTFsUot4SgJuIzQaEdTe9/NRpN+dUoLkKoA2L2oXCIlQ6FduQTUIDshJUO&#10;hSBzgF9D3PpQOMRKh0LiMcJKh0JqVIdY9ZFwSCQdCYmHxuqChE9DQjY3vxoljxlHQrV1D7aE5IAy&#10;bhQmqatAQnK9RyChEAxIeH+DKYBQk04tdgHCCxD+PwHhFIVkDwjxEwDo3K9G5RcM342AdkcQePyh&#10;1XWDw0GLJ70VpU96TuDc3w0GLn3Sw+dJ/rCivzztQ+AQKx0CMR+OsNIhEGQEgUPc+hA4JJUOgcRj&#10;hJUOgfR1cIiVDoFjttIhkHhorC4Q+DQIZA/gZpCcbwgCZY8nffNBCARDjiwQKjRSV9kMwvUeAYFC&#10;MECgKkQVF3U96kAP0qnpCwReIPBMEIgWUZ7Q5G+G3ZjA6S8/z4jmSULjLb24fFXuDdFPadBotHv8&#10;TieoJGSOHGyMfEt8afBCFy9Hewg4DT3XjZD+uQm06FZFskJAdXzReNwJx+4bO+UC+qQ9dXF6kZJM&#10;N8Npgn4RB+3wWovaTtJN6MCjgSOFjzi6N3xe8BEPfu8Dg+kndUrl3gODfMS52+Iff24QwKB918ed&#10;ODKIwTcfFlz8nQ4LctjjzDqfiZDn6+lQvH7Pvnr4L4AXfwIAAP//AwBQSwMEFAAGAAgAAAAhAAMW&#10;NA7hAAAADAEAAA8AAABkcnMvZG93bnJldi54bWxMj0FPwkAQhe8m/ofNmHiTbYsWqN0SQmIiRwET&#10;vS3doW3sztbuAtVf7/SEt5n3Xt58ky8H24oz9r5xpCCeRCCQSmcaqhTsdy8PcxA+aDK6dYQKftDD&#10;sri9yXVm3IXe8LwNleAS8plWUIfQZVL6skar/cR1SOwdXW914LWvpOn1hcttK5MoSqXVDfGFWne4&#10;rrH82p6sgqn59u+/tHGfyb7erM3udXZcfSh1fzesnkEEHMI1DCM+o0PBTAd3IuNFq2CWpJxkPU4W&#10;IMZA/DRKB56m6WMEssjl/yeKPwAAAP//AwBQSwECLQAUAAYACAAAACEAtoM4kv4AAADhAQAAEwAA&#10;AAAAAAAAAAAAAAAAAAAAW0NvbnRlbnRfVHlwZXNdLnhtbFBLAQItABQABgAIAAAAIQA4/SH/1gAA&#10;AJQBAAALAAAAAAAAAAAAAAAAAC8BAABfcmVscy8ucmVsc1BLAQItABQABgAIAAAAIQDvZv7C8QgA&#10;AE0wAAAOAAAAAAAAAAAAAAAAAC4CAABkcnMvZTJvRG9jLnhtbFBLAQItABQABgAIAAAAIQADFjQO&#10;4QAAAAwBAAAPAAAAAAAAAAAAAAAAAEsLAABkcnMvZG93bnJldi54bWxQSwUGAAAAAAQABADzAAAA&#10;WQwAAAAA&#10;">
                    <v:group id="Group 49" o:spid="_x0000_s1027" style="position:absolute;width:68580;height:85587" coordsize="68580,85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85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8+ucQA&#10;AADbAAAADwAAAGRycy9kb3ducmV2LnhtbESPQWvCQBSE7wX/w/IEb3VT0VpSN6KFirfSaA+9PbKv&#10;yZLs25BdTeKv7xYKHoeZ+YbZbAfbiCt13jhW8DRPQBAXThsuFZxP748vIHxA1tg4JgUjedhmk4cN&#10;ptr1/EnXPJQiQtinqKAKoU2l9EVFFv3ctcTR+3GdxRBlV0rdYR/htpGLJHmWFg3HhQpbequoqPOL&#10;VXAbl7n5GsPh0q97c9jjd73/aJWaTYfdK4hAQ7iH/9tHrWC1h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PPrnEAAAA2wAAAA8AAAAAAAAAAAAAAAAAmAIAAGRycy9k&#10;b3ducmV2LnhtbFBLBQYAAAAABAAEAPUAAACJAwAAAAA=&#10;" fillcolor="#92d050" stroked="f" strokeweight="1pt">
                        <v:fill color2="#92d050" angle="348" colors="0 #92d050;1966f #92d050" focus="100%" type="gradient"/>
                        <v:textbox inset="54pt,54pt,1in,5in">
                          <w:txbxContent>
                            <w:p w14:paraId="566A77F8" w14:textId="77777777" w:rsidR="00D8141F" w:rsidRDefault="00D8141F">
                              <w:pPr>
                                <w:pStyle w:val="NoSpacing"/>
                              </w:pPr>
                              <w:r>
                                <w:t xml:space="preserve">                      </w:t>
                              </w:r>
                            </w:p>
                            <w:p w14:paraId="4D895B1B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2978F7DF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20C9F06B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7E18FA81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1F4F2B90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3B47012A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2E047789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7C6A7CFC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1C49D4EC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577A217F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0363F515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2CBDE858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0C8736E9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3A52524D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032C1CA8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4E5413D9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0A8A5C3B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7900F93B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3566364F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2D3E4181" w14:textId="77777777" w:rsidR="00D8141F" w:rsidRDefault="00D8141F">
                              <w:pPr>
                                <w:pStyle w:val="NoSpacing"/>
                              </w:pPr>
                            </w:p>
                            <w:p w14:paraId="4863AC4F" w14:textId="77777777" w:rsidR="00D8141F" w:rsidRDefault="00D814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4;width:68433;height:306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36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A01103" w14:textId="38921DDA" w:rsidR="00D8141F" w:rsidRPr="00996772" w:rsidRDefault="002141A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36"/>
                                    <w:szCs w:val="64"/>
                                  </w:rPr>
                                  <w:t>Justification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6B99129" w14:textId="77777777" w:rsidR="00D8141F" w:rsidRPr="00990362" w:rsidRDefault="00D8141F">
                                <w:pPr>
                                  <w:pStyle w:val="NoSpacing"/>
                                  <w:spacing w:before="120"/>
                                  <w:rPr>
                                    <w:rFonts w:ascii="Ubuntu" w:hAnsi="Ubuntu"/>
                                    <w:color w:val="FFFFFF" w:themeColor="background1"/>
                                    <w:sz w:val="24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Ubuntu" w:hAnsi="Ubuntu"/>
                                    <w:color w:val="FFFFFF" w:themeColor="background1"/>
                                    <w:sz w:val="24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B6BE232" w14:textId="40ADBE37" w:rsidR="00996772" w:rsidRPr="009130EB" w:rsidRDefault="003F647C">
          <w:pPr>
            <w:rPr>
              <w:rFonts w:ascii="Corbel" w:hAnsi="Corbel"/>
              <w:noProof/>
              <w:lang w:eastAsia="en-US"/>
            </w:rPr>
          </w:pPr>
          <w:r w:rsidRPr="009130EB">
            <w:rPr>
              <w:rFonts w:ascii="Corbel" w:hAnsi="Corbel"/>
              <w:b/>
              <w:noProof/>
              <w:color w:val="FFFFFF" w:themeColor="background1"/>
              <w:sz w:val="1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DA23C7" wp14:editId="759B6168">
                    <wp:simplePos x="0" y="0"/>
                    <wp:positionH relativeFrom="column">
                      <wp:posOffset>554660</wp:posOffset>
                    </wp:positionH>
                    <wp:positionV relativeFrom="paragraph">
                      <wp:posOffset>6811010</wp:posOffset>
                    </wp:positionV>
                    <wp:extent cx="1025169" cy="270663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25169" cy="2706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5038D8" w14:textId="601E536C" w:rsidR="00D8141F" w:rsidRPr="001E5078" w:rsidRDefault="00D8141F">
                                <w:pPr>
                                  <w:rPr>
                                    <w:rFonts w:ascii="Arial" w:hAnsi="Arial" w:cs="Arial"/>
                                    <w:color w:val="F2F2F2" w:themeColor="background1" w:themeShade="F2"/>
                                    <w:sz w:val="18"/>
                                  </w:rPr>
                                </w:pPr>
                                <w:r w:rsidRPr="001E5078">
                                  <w:rPr>
                                    <w:rFonts w:ascii="Arial" w:hAnsi="Arial" w:cs="Arial"/>
                                    <w:color w:val="F2F2F2" w:themeColor="background1" w:themeShade="F2"/>
                                    <w:sz w:val="18"/>
                                  </w:rPr>
                                  <w:t>Version 1.</w:t>
                                </w:r>
                                <w:r w:rsidR="002141AE">
                                  <w:rPr>
                                    <w:rFonts w:ascii="Arial" w:hAnsi="Arial" w:cs="Arial"/>
                                    <w:color w:val="F2F2F2" w:themeColor="background1" w:themeShade="F2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2DA23C7" id="Text Box 2" o:spid="_x0000_s1036" type="#_x0000_t202" style="position:absolute;margin-left:43.65pt;margin-top:536.3pt;width:80.7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vohgAIAAGkFAAAOAAAAZHJzL2Uyb0RvYy54bWysVE1v2zAMvQ/YfxB0X+24TboGdYqsRYYB&#10;RVssGXpWZKkxJomapMTOfn0p2U6DbJcOu9iU+Ejx45HXN61WZCecr8GUdHSWUyIMh6o2LyX9sVp8&#10;+kyJD8xUTIERJd0LT29mHz9cN3YqCtiAqoQj6MT4aWNLugnBTrPM843QzJ+BFQaVEpxmAY/uJasc&#10;a9C7VlmR55OsAVdZB1x4j7d3nZLOkn8pBQ+PUnoRiCopxhbS16XvOn6z2TWbvjhmNzXvw2D/EIVm&#10;tcFHD67uWGBk6+o/XOmaO/AgwxkHnYGUNRcpB8xmlJ9ks9wwK1IuWBxvD2Xy/88tf9g9OVJXJS0o&#10;MUxji1aiDeQLtKSI1WmsnyJoaREWWrzGLg/3Hi9j0q10Ov4xHYJ6rPP+UNvojEejvBiPJleUcNQV&#10;l/lkch7dZG/W1vnwVYAmUSipw96lkrLdvQ8ddIDExwwsaqVS/5QhTUkn5+M8GRw06FyZiBWJCb2b&#10;mFEXeZLCXomIUea7kFiJlEC8SBwUt8qRHUP2MM6FCSn35BfRESUxiPcY9vi3qN5j3OUxvAwmHIx1&#10;bcCl7E/Crn4OIcsOjzU/yjuKoV23PQX6hq+h2mO/HXTz4i1f1NiUe+bDE3M4INhiHPrwiB+pAIsP&#10;vUTJBtzvv91HPPIWtZQ0OHAl9b+2zAlK1DeDjL4aXVzECU2Hi/FlgQd3rFkfa8xW3wJ2ZYTrxfIk&#10;RnxQgygd6GfcDfP4KqqY4fh2ScMg3oZuDeBu4WI+TyCcScvCvVlaHl3HJkXKrdpn5mzPy4CMfoBh&#10;NNn0hJ4dNloamG8DyDpxN9a5q2pff5znxP5+98SFcXxOqLcNOXsFAAD//wMAUEsDBBQABgAIAAAA&#10;IQDfZS3Q4wAAAAwBAAAPAAAAZHJzL2Rvd25yZXYueG1sTI/LTsMwEEX3SPyDNUjsqBNDmyjEqapI&#10;FRKCRUs37Jx4mkT4EWK3DXw9wwqWc+fozplyPVvDzjiFwTsJ6SIBhq71enCdhMPb9i4HFqJyWhnv&#10;UMIXBlhX11elKrS/uB2e97FjVOJCoST0MY4F56Ht0aqw8CM62h39ZFWkceq4ntSFyq3hIklW3KrB&#10;0YVejVj32H7sT1bCc719VbtG2Pzb1E8vx834eXhfSnl7M28egUWc4x8Mv/qkDhU5Nf7kdGBGQp7d&#10;E0l5kokVMCLEQ54BayhK06UAXpX8/xPVDwAAAP//AwBQSwECLQAUAAYACAAAACEAtoM4kv4AAADh&#10;AQAAEwAAAAAAAAAAAAAAAAAAAAAAW0NvbnRlbnRfVHlwZXNdLnhtbFBLAQItABQABgAIAAAAIQA4&#10;/SH/1gAAAJQBAAALAAAAAAAAAAAAAAAAAC8BAABfcmVscy8ucmVsc1BLAQItABQABgAIAAAAIQB0&#10;/vohgAIAAGkFAAAOAAAAAAAAAAAAAAAAAC4CAABkcnMvZTJvRG9jLnhtbFBLAQItABQABgAIAAAA&#10;IQDfZS3Q4wAAAAwBAAAPAAAAAAAAAAAAAAAAANoEAABkcnMvZG93bnJldi54bWxQSwUGAAAAAAQA&#10;BADzAAAA6gUAAAAA&#10;" filled="f" stroked="f" strokeweight=".5pt">
                    <v:textbox>
                      <w:txbxContent>
                        <w:p w14:paraId="545038D8" w14:textId="601E536C" w:rsidR="00D8141F" w:rsidRPr="001E5078" w:rsidRDefault="00D8141F">
                          <w:pPr>
                            <w:rPr>
                              <w:rFonts w:ascii="Arial" w:hAnsi="Arial" w:cs="Arial"/>
                              <w:color w:val="F2F2F2" w:themeColor="background1" w:themeShade="F2"/>
                              <w:sz w:val="18"/>
                            </w:rPr>
                          </w:pPr>
                          <w:r w:rsidRPr="001E5078">
                            <w:rPr>
                              <w:rFonts w:ascii="Arial" w:hAnsi="Arial" w:cs="Arial"/>
                              <w:color w:val="F2F2F2" w:themeColor="background1" w:themeShade="F2"/>
                              <w:sz w:val="18"/>
                            </w:rPr>
                            <w:t>Version 1.</w:t>
                          </w:r>
                          <w:r w:rsidR="002141AE">
                            <w:rPr>
                              <w:rFonts w:ascii="Arial" w:hAnsi="Arial" w:cs="Arial"/>
                              <w:color w:val="F2F2F2" w:themeColor="background1" w:themeShade="F2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141AE">
            <w:rPr>
              <w:rFonts w:ascii="Corbel" w:hAnsi="Corbel"/>
              <w:b/>
              <w:noProof/>
              <w:color w:val="FFFFFF" w:themeColor="background1"/>
              <w:sz w:val="18"/>
              <w:lang w:eastAsia="en-US"/>
            </w:rPr>
            <w:t>Senior Software Engineer – Safaricom Garage</w:t>
          </w:r>
          <w:r w:rsidR="00996772" w:rsidRPr="009130EB">
            <w:rPr>
              <w:rFonts w:ascii="Corbel" w:hAnsi="Corbel"/>
              <w:noProof/>
              <w:lang w:eastAsia="en-US"/>
            </w:rPr>
            <w:br w:type="page"/>
          </w:r>
        </w:p>
      </w:sdtContent>
    </w:sdt>
    <w:bookmarkEnd w:id="0" w:displacedByCustomXml="next"/>
    <w:bookmarkEnd w:id="1" w:displacedByCustomXml="next"/>
    <w:bookmarkStart w:id="2" w:name="_Toc450119294" w:displacedByCustomXml="next"/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893933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16C63" w14:textId="77777777" w:rsidR="009F5282" w:rsidRDefault="009F5282">
          <w:pPr>
            <w:pStyle w:val="TOCHeading"/>
          </w:pPr>
          <w:r>
            <w:t>Contents</w:t>
          </w:r>
        </w:p>
        <w:p w14:paraId="52C3873B" w14:textId="77777777" w:rsidR="00026419" w:rsidRDefault="009F5282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</w:rPr>
            <w:fldChar w:fldCharType="begin"/>
          </w:r>
          <w:r w:rsidRPr="009F5282"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89425542" w:history="1">
            <w:r w:rsidR="00026419" w:rsidRPr="00905F50">
              <w:rPr>
                <w:rStyle w:val="Hyperlink"/>
                <w:noProof/>
              </w:rPr>
              <w:t>Revision History</w:t>
            </w:r>
            <w:r w:rsidR="00026419">
              <w:rPr>
                <w:noProof/>
                <w:webHidden/>
              </w:rPr>
              <w:tab/>
            </w:r>
            <w:r w:rsidR="00026419">
              <w:rPr>
                <w:noProof/>
                <w:webHidden/>
              </w:rPr>
              <w:fldChar w:fldCharType="begin"/>
            </w:r>
            <w:r w:rsidR="00026419">
              <w:rPr>
                <w:noProof/>
                <w:webHidden/>
              </w:rPr>
              <w:instrText xml:space="preserve"> PAGEREF _Toc489425542 \h </w:instrText>
            </w:r>
            <w:r w:rsidR="00026419">
              <w:rPr>
                <w:noProof/>
                <w:webHidden/>
              </w:rPr>
            </w:r>
            <w:r w:rsidR="00026419">
              <w:rPr>
                <w:noProof/>
                <w:webHidden/>
              </w:rPr>
              <w:fldChar w:fldCharType="separate"/>
            </w:r>
            <w:r w:rsidR="00026419">
              <w:rPr>
                <w:noProof/>
                <w:webHidden/>
              </w:rPr>
              <w:t>3</w:t>
            </w:r>
            <w:r w:rsidR="00026419">
              <w:rPr>
                <w:noProof/>
                <w:webHidden/>
              </w:rPr>
              <w:fldChar w:fldCharType="end"/>
            </w:r>
          </w:hyperlink>
        </w:p>
        <w:p w14:paraId="3227C3C4" w14:textId="77777777" w:rsidR="00026419" w:rsidRDefault="00026419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9425543" w:history="1">
            <w:r w:rsidRPr="00905F50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0E2B" w14:textId="77777777" w:rsidR="00026419" w:rsidRDefault="00026419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9425544" w:history="1">
            <w:r w:rsidRPr="00905F50">
              <w:rPr>
                <w:rStyle w:val="Hyperlink"/>
                <w:noProof/>
              </w:rPr>
              <w:t>Document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6AE6" w14:textId="77777777" w:rsidR="00026419" w:rsidRDefault="00026419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9425545" w:history="1">
            <w:r w:rsidRPr="00905F50">
              <w:rPr>
                <w:rStyle w:val="Hyperlink"/>
                <w:noProof/>
              </w:rPr>
              <w:t>What’s New in this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ED3F" w14:textId="77777777" w:rsidR="00026419" w:rsidRDefault="00026419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9425546" w:history="1">
            <w:r w:rsidRPr="00905F5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94EBE" w14:textId="77777777" w:rsidR="00026419" w:rsidRDefault="00026419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9425547" w:history="1">
            <w:r w:rsidRPr="00905F50">
              <w:rPr>
                <w:rStyle w:val="Hyperlink"/>
                <w:noProof/>
              </w:rPr>
              <w:t>Choice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CC73" w14:textId="77777777" w:rsidR="00026419" w:rsidRDefault="00026419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9425548" w:history="1">
            <w:r w:rsidRPr="00905F50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5A88" w14:textId="77777777" w:rsidR="00026419" w:rsidRDefault="00026419">
          <w:pPr>
            <w:pStyle w:val="TOC2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49" w:history="1">
            <w:r w:rsidRPr="00905F50">
              <w:rPr>
                <w:rStyle w:val="Hyperlink"/>
                <w:noProof/>
              </w:rPr>
              <w:t>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C588" w14:textId="77777777" w:rsidR="00026419" w:rsidRDefault="00026419">
          <w:pPr>
            <w:pStyle w:val="TOC2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50" w:history="1">
            <w:r w:rsidRPr="00905F50">
              <w:rPr>
                <w:rStyle w:val="Hyperlink"/>
                <w:noProof/>
              </w:rPr>
              <w:t>Oracle Java JDK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E019" w14:textId="77777777" w:rsidR="00026419" w:rsidRDefault="00026419">
          <w:pPr>
            <w:pStyle w:val="TOC2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51" w:history="1">
            <w:r w:rsidRPr="00905F50">
              <w:rPr>
                <w:rStyle w:val="Hyperlink"/>
                <w:noProof/>
              </w:rPr>
              <w:t>OS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1C4A" w14:textId="77777777" w:rsidR="00026419" w:rsidRDefault="00026419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9425552" w:history="1">
            <w:r w:rsidRPr="00905F50">
              <w:rPr>
                <w:rStyle w:val="Hyperlink"/>
                <w:noProof/>
              </w:rPr>
              <w:t>Deployment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0A70" w14:textId="77777777" w:rsidR="00026419" w:rsidRDefault="00026419">
          <w:pPr>
            <w:pStyle w:val="TOC2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53" w:history="1">
            <w:r w:rsidRPr="00905F50">
              <w:rPr>
                <w:rStyle w:val="Hyperlink"/>
                <w:noProof/>
              </w:rPr>
              <w:t>Java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566F" w14:textId="77777777" w:rsidR="00026419" w:rsidRDefault="00026419">
          <w:pPr>
            <w:pStyle w:val="TOC3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54" w:history="1">
            <w:r w:rsidRPr="00905F50">
              <w:rPr>
                <w:rStyle w:val="Hyperlink"/>
                <w:noProof/>
              </w:rPr>
              <w:t>Step 00 – creating a workbench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C1CE" w14:textId="77777777" w:rsidR="00026419" w:rsidRDefault="00026419">
          <w:pPr>
            <w:pStyle w:val="TOC3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55" w:history="1">
            <w:r w:rsidRPr="00905F50">
              <w:rPr>
                <w:rStyle w:val="Hyperlink"/>
                <w:noProof/>
              </w:rPr>
              <w:t>Step 01 – copying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E1BC" w14:textId="77777777" w:rsidR="00026419" w:rsidRDefault="00026419">
          <w:pPr>
            <w:pStyle w:val="TOC3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56" w:history="1">
            <w:r w:rsidRPr="00905F50">
              <w:rPr>
                <w:rStyle w:val="Hyperlink"/>
                <w:noProof/>
              </w:rPr>
              <w:t>Step 02 – Configuring Java Keystore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EAB3" w14:textId="77777777" w:rsidR="00026419" w:rsidRDefault="00026419">
          <w:pPr>
            <w:pStyle w:val="TOC2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57" w:history="1">
            <w:r w:rsidRPr="00905F50">
              <w:rPr>
                <w:rStyle w:val="Hyperlink"/>
                <w:noProof/>
              </w:rPr>
              <w:t>Cron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A32E" w14:textId="77777777" w:rsidR="00026419" w:rsidRDefault="00026419">
          <w:pPr>
            <w:pStyle w:val="TOC2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58" w:history="1">
            <w:r w:rsidRPr="00905F50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E07F" w14:textId="77777777" w:rsidR="00026419" w:rsidRDefault="00026419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9425559" w:history="1">
            <w:r w:rsidRPr="00905F50">
              <w:rPr>
                <w:rStyle w:val="Hyperlink"/>
                <w:noProof/>
              </w:rPr>
              <w:t>Rollback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383C" w14:textId="77777777" w:rsidR="00026419" w:rsidRDefault="00026419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9425560" w:history="1">
            <w:r w:rsidRPr="00905F50">
              <w:rPr>
                <w:rStyle w:val="Hyperlink"/>
                <w:noProof/>
              </w:rPr>
              <w:t>Deployment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364E" w14:textId="77777777" w:rsidR="00026419" w:rsidRDefault="00026419">
          <w:pPr>
            <w:pStyle w:val="TOC1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89425561" w:history="1">
            <w:r w:rsidRPr="00905F50">
              <w:rPr>
                <w:rStyle w:val="Hyperlink"/>
                <w:noProof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2661" w14:textId="77777777" w:rsidR="00026419" w:rsidRDefault="00026419">
          <w:pPr>
            <w:pStyle w:val="TOC2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62" w:history="1">
            <w:r w:rsidRPr="00905F50">
              <w:rPr>
                <w:rStyle w:val="Hyperlink"/>
                <w:noProof/>
              </w:rPr>
              <w:t>Database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1B20" w14:textId="77777777" w:rsidR="00026419" w:rsidRDefault="00026419">
          <w:pPr>
            <w:pStyle w:val="TOC3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63" w:history="1">
            <w:r w:rsidRPr="00905F50">
              <w:rPr>
                <w:rStyle w:val="Hyperlink"/>
                <w:noProof/>
              </w:rPr>
              <w:t>MERCHANT SETTLEMENT PRODUCTION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63D5" w14:textId="77777777" w:rsidR="00026419" w:rsidRDefault="00026419">
          <w:pPr>
            <w:pStyle w:val="TOC2"/>
            <w:tabs>
              <w:tab w:val="right" w:leader="dot" w:pos="10187"/>
            </w:tabs>
            <w:rPr>
              <w:noProof/>
              <w:color w:val="auto"/>
              <w:sz w:val="22"/>
              <w:szCs w:val="22"/>
              <w:lang w:eastAsia="en-US"/>
            </w:rPr>
          </w:pPr>
          <w:hyperlink w:anchor="_Toc489425564" w:history="1">
            <w:r w:rsidRPr="00905F50">
              <w:rPr>
                <w:rStyle w:val="Hyperlink"/>
                <w:noProof/>
              </w:rPr>
              <w:t>Deployment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2D5C" w14:textId="77777777" w:rsidR="009F5282" w:rsidRDefault="009F5282">
          <w:r>
            <w:rPr>
              <w:b/>
              <w:bCs/>
              <w:noProof/>
            </w:rPr>
            <w:fldChar w:fldCharType="end"/>
          </w:r>
        </w:p>
      </w:sdtContent>
    </w:sdt>
    <w:p w14:paraId="2991DFA4" w14:textId="77777777" w:rsidR="00236466" w:rsidRDefault="0023646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14:paraId="5C3D596A" w14:textId="77777777" w:rsidR="000D636A" w:rsidRPr="00030874" w:rsidRDefault="000D636A" w:rsidP="000D636A">
      <w:pPr>
        <w:pStyle w:val="Heading1"/>
      </w:pPr>
      <w:bookmarkStart w:id="3" w:name="_Toc489425542"/>
      <w:r w:rsidRPr="00030874">
        <w:t>Revision History</w:t>
      </w:r>
      <w:bookmarkEnd w:id="2"/>
      <w:bookmarkEnd w:id="3"/>
    </w:p>
    <w:tbl>
      <w:tblPr>
        <w:tblStyle w:val="ReportTable"/>
        <w:tblW w:w="5000" w:type="pct"/>
        <w:tblLook w:val="04A0" w:firstRow="1" w:lastRow="0" w:firstColumn="1" w:lastColumn="0" w:noHBand="0" w:noVBand="1"/>
        <w:tblDescription w:val="Survey results"/>
      </w:tblPr>
      <w:tblGrid>
        <w:gridCol w:w="1926"/>
        <w:gridCol w:w="1093"/>
        <w:gridCol w:w="4769"/>
        <w:gridCol w:w="2399"/>
      </w:tblGrid>
      <w:tr w:rsidR="000D636A" w:rsidRPr="00FB24B9" w14:paraId="21E35FCA" w14:textId="77777777" w:rsidTr="001A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shd w:val="clear" w:color="auto" w:fill="92D050"/>
          </w:tcPr>
          <w:p w14:paraId="389C123F" w14:textId="77777777" w:rsidR="000D636A" w:rsidRPr="00EB0CC1" w:rsidRDefault="000D636A" w:rsidP="003A3309">
            <w:pPr>
              <w:keepNext/>
              <w:spacing w:line="360" w:lineRule="auto"/>
              <w:rPr>
                <w:sz w:val="20"/>
              </w:rPr>
            </w:pPr>
            <w:r w:rsidRPr="00EB0CC1">
              <w:rPr>
                <w:sz w:val="20"/>
              </w:rPr>
              <w:t>Date</w:t>
            </w:r>
          </w:p>
        </w:tc>
        <w:tc>
          <w:tcPr>
            <w:tcW w:w="1093" w:type="dxa"/>
            <w:shd w:val="clear" w:color="auto" w:fill="92D050"/>
          </w:tcPr>
          <w:p w14:paraId="5674D373" w14:textId="77777777" w:rsidR="000D636A" w:rsidRPr="00EB0CC1" w:rsidRDefault="000D636A" w:rsidP="003A3309">
            <w:pPr>
              <w:keepNext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B0CC1">
              <w:rPr>
                <w:sz w:val="20"/>
              </w:rPr>
              <w:t>Version</w:t>
            </w:r>
          </w:p>
        </w:tc>
        <w:tc>
          <w:tcPr>
            <w:tcW w:w="4769" w:type="dxa"/>
            <w:shd w:val="clear" w:color="auto" w:fill="92D050"/>
          </w:tcPr>
          <w:p w14:paraId="5AE0D770" w14:textId="77777777" w:rsidR="000D636A" w:rsidRPr="00EB0CC1" w:rsidRDefault="000D636A" w:rsidP="003A3309">
            <w:pPr>
              <w:keepNext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B0CC1">
              <w:rPr>
                <w:sz w:val="20"/>
              </w:rPr>
              <w:t>Description</w:t>
            </w:r>
          </w:p>
        </w:tc>
        <w:tc>
          <w:tcPr>
            <w:tcW w:w="2399" w:type="dxa"/>
            <w:shd w:val="clear" w:color="auto" w:fill="92D050"/>
          </w:tcPr>
          <w:p w14:paraId="7EB5DCC5" w14:textId="77777777" w:rsidR="000D636A" w:rsidRPr="00EB0CC1" w:rsidRDefault="000D636A" w:rsidP="003A3309">
            <w:pPr>
              <w:keepNext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B0CC1">
              <w:rPr>
                <w:sz w:val="20"/>
              </w:rPr>
              <w:t>Revised By</w:t>
            </w:r>
          </w:p>
        </w:tc>
      </w:tr>
      <w:tr w:rsidR="000D636A" w:rsidRPr="00FB24B9" w14:paraId="44211235" w14:textId="77777777" w:rsidTr="001A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ADE835A" w14:textId="57C0B31B" w:rsidR="000D636A" w:rsidRPr="00B41F21" w:rsidRDefault="002141AE" w:rsidP="002141AE">
            <w:pPr>
              <w:keepNext/>
              <w:spacing w:line="360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Pr="002141AE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August</w:t>
            </w:r>
            <w:r w:rsidR="00210FA8">
              <w:rPr>
                <w:sz w:val="20"/>
              </w:rPr>
              <w:t>, 2017</w:t>
            </w:r>
          </w:p>
        </w:tc>
        <w:tc>
          <w:tcPr>
            <w:tcW w:w="1093" w:type="dxa"/>
          </w:tcPr>
          <w:p w14:paraId="3561EBA9" w14:textId="77777777" w:rsidR="000D636A" w:rsidRPr="00EB0CC1" w:rsidRDefault="000D636A" w:rsidP="003A3309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B0CC1">
              <w:rPr>
                <w:rFonts w:asciiTheme="majorHAnsi" w:hAnsiTheme="majorHAnsi"/>
              </w:rPr>
              <w:t>1.0</w:t>
            </w:r>
          </w:p>
        </w:tc>
        <w:tc>
          <w:tcPr>
            <w:tcW w:w="4769" w:type="dxa"/>
          </w:tcPr>
          <w:p w14:paraId="089A95AE" w14:textId="77777777" w:rsidR="000D636A" w:rsidRPr="00EB0CC1" w:rsidRDefault="000D636A" w:rsidP="003A3309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B0CC1">
              <w:rPr>
                <w:rFonts w:asciiTheme="majorHAnsi" w:hAnsiTheme="majorHAnsi"/>
              </w:rPr>
              <w:t>1</w:t>
            </w:r>
            <w:r w:rsidRPr="00B41F21">
              <w:rPr>
                <w:rFonts w:asciiTheme="majorHAnsi" w:hAnsiTheme="majorHAnsi"/>
              </w:rPr>
              <w:t>st</w:t>
            </w:r>
            <w:r w:rsidRPr="00EB0CC1">
              <w:rPr>
                <w:rFonts w:asciiTheme="majorHAnsi" w:hAnsiTheme="majorHAnsi"/>
              </w:rPr>
              <w:t xml:space="preserve"> Draft Version</w:t>
            </w:r>
          </w:p>
        </w:tc>
        <w:tc>
          <w:tcPr>
            <w:tcW w:w="2399" w:type="dxa"/>
          </w:tcPr>
          <w:p w14:paraId="2D6CDB2D" w14:textId="13D7D70B" w:rsidR="000D636A" w:rsidRPr="00EB0CC1" w:rsidRDefault="00760CE6" w:rsidP="0087085B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Steve Mutungi</w:t>
            </w:r>
          </w:p>
        </w:tc>
      </w:tr>
      <w:tr w:rsidR="007835AB" w:rsidRPr="00FB24B9" w14:paraId="216B6E36" w14:textId="77777777" w:rsidTr="001A5F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E6BCF2A" w14:textId="181F1BC4" w:rsidR="007835AB" w:rsidRDefault="007835AB" w:rsidP="00D44E6B">
            <w:pPr>
              <w:keepNext/>
              <w:spacing w:line="360" w:lineRule="auto"/>
            </w:pPr>
          </w:p>
        </w:tc>
        <w:tc>
          <w:tcPr>
            <w:tcW w:w="1093" w:type="dxa"/>
          </w:tcPr>
          <w:p w14:paraId="58F73567" w14:textId="1970D16E" w:rsidR="007835AB" w:rsidRDefault="007835AB" w:rsidP="00D44E6B">
            <w:pPr>
              <w:keepNext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769" w:type="dxa"/>
          </w:tcPr>
          <w:p w14:paraId="1EC8A4A2" w14:textId="3BA08DE8" w:rsidR="007835AB" w:rsidRDefault="007835AB" w:rsidP="00D44E6B">
            <w:pPr>
              <w:keepNext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399" w:type="dxa"/>
          </w:tcPr>
          <w:p w14:paraId="1260AA21" w14:textId="7E271012" w:rsidR="007835AB" w:rsidRDefault="007835AB" w:rsidP="00D44E6B">
            <w:pPr>
              <w:keepNext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1A5F2E" w:rsidRPr="00FB24B9" w14:paraId="2561504B" w14:textId="77777777" w:rsidTr="001A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BC1EFE4" w14:textId="608403D0" w:rsidR="001A5F2E" w:rsidRPr="007835AB" w:rsidRDefault="001A5F2E" w:rsidP="001A5F2E">
            <w:pPr>
              <w:keepNext/>
              <w:spacing w:line="360" w:lineRule="auto"/>
            </w:pPr>
          </w:p>
        </w:tc>
        <w:tc>
          <w:tcPr>
            <w:tcW w:w="1093" w:type="dxa"/>
          </w:tcPr>
          <w:p w14:paraId="0A1CF9D7" w14:textId="2FA177F7" w:rsidR="001A5F2E" w:rsidRDefault="001A5F2E" w:rsidP="001A5F2E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4769" w:type="dxa"/>
          </w:tcPr>
          <w:p w14:paraId="14A951E6" w14:textId="4556D7CC" w:rsidR="001A5F2E" w:rsidRDefault="001A5F2E" w:rsidP="001A5F2E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399" w:type="dxa"/>
          </w:tcPr>
          <w:p w14:paraId="3EB79F26" w14:textId="7C78E785" w:rsidR="001A5F2E" w:rsidRDefault="001A5F2E" w:rsidP="001A5F2E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024C7B0" w14:textId="77777777" w:rsidR="000D636A" w:rsidRDefault="000D636A" w:rsidP="000D636A">
      <w:pPr>
        <w:pStyle w:val="Heading1"/>
      </w:pPr>
    </w:p>
    <w:p w14:paraId="5E0D8A2B" w14:textId="77777777" w:rsidR="000D636A" w:rsidRPr="00030874" w:rsidRDefault="000D636A" w:rsidP="000D636A">
      <w:pPr>
        <w:pStyle w:val="Heading1"/>
      </w:pPr>
      <w:bookmarkStart w:id="4" w:name="_Toc450119295"/>
      <w:bookmarkStart w:id="5" w:name="_Toc489425543"/>
      <w:r w:rsidRPr="00030874">
        <w:t>Definitions, Acronyms and Abbreviations</w:t>
      </w:r>
      <w:bookmarkEnd w:id="4"/>
      <w:bookmarkEnd w:id="5"/>
    </w:p>
    <w:tbl>
      <w:tblPr>
        <w:tblStyle w:val="ReportTable"/>
        <w:tblW w:w="5000" w:type="pct"/>
        <w:tblLook w:val="04A0" w:firstRow="1" w:lastRow="0" w:firstColumn="1" w:lastColumn="0" w:noHBand="0" w:noVBand="1"/>
        <w:tblDescription w:val="Survey results"/>
      </w:tblPr>
      <w:tblGrid>
        <w:gridCol w:w="2751"/>
        <w:gridCol w:w="7436"/>
      </w:tblGrid>
      <w:tr w:rsidR="000D636A" w:rsidRPr="00FB24B9" w14:paraId="6DA7DA15" w14:textId="77777777" w:rsidTr="0037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shd w:val="clear" w:color="auto" w:fill="92D050"/>
          </w:tcPr>
          <w:p w14:paraId="487A8EA7" w14:textId="77777777" w:rsidR="000D636A" w:rsidRPr="00EB0CC1" w:rsidRDefault="000D636A" w:rsidP="003A3309">
            <w:pPr>
              <w:keepNext/>
              <w:spacing w:line="360" w:lineRule="auto"/>
            </w:pPr>
            <w:r w:rsidRPr="00EB0CC1">
              <w:rPr>
                <w:sz w:val="20"/>
              </w:rPr>
              <w:t>Abbreviation</w:t>
            </w:r>
          </w:p>
        </w:tc>
        <w:tc>
          <w:tcPr>
            <w:tcW w:w="7719" w:type="dxa"/>
            <w:shd w:val="clear" w:color="auto" w:fill="92D050"/>
          </w:tcPr>
          <w:p w14:paraId="20BF8040" w14:textId="77777777" w:rsidR="000D636A" w:rsidRPr="00EB0CC1" w:rsidRDefault="000D636A" w:rsidP="003A3309">
            <w:pPr>
              <w:keepNext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6A" w:rsidRPr="00FB24B9" w14:paraId="04429AAD" w14:textId="77777777" w:rsidTr="00377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5B6658BB" w14:textId="56D1EA0F" w:rsidR="000D636A" w:rsidRPr="00EB0CC1" w:rsidRDefault="000D636A" w:rsidP="003A3309">
            <w:pPr>
              <w:keepNext/>
              <w:spacing w:line="360" w:lineRule="auto"/>
              <w:rPr>
                <w:sz w:val="20"/>
              </w:rPr>
            </w:pPr>
          </w:p>
        </w:tc>
        <w:tc>
          <w:tcPr>
            <w:tcW w:w="7719" w:type="dxa"/>
          </w:tcPr>
          <w:p w14:paraId="0066D694" w14:textId="4DB5E9A9" w:rsidR="000D636A" w:rsidRPr="00EB0CC1" w:rsidRDefault="000D636A" w:rsidP="003A3309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D636A" w:rsidRPr="00FB24B9" w14:paraId="58F508A1" w14:textId="77777777" w:rsidTr="00377D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0A348717" w14:textId="6B047336" w:rsidR="000D636A" w:rsidRPr="00EB0CC1" w:rsidRDefault="000D636A" w:rsidP="003A3309">
            <w:pPr>
              <w:keepNext/>
              <w:spacing w:line="360" w:lineRule="auto"/>
              <w:rPr>
                <w:sz w:val="20"/>
              </w:rPr>
            </w:pPr>
          </w:p>
        </w:tc>
        <w:tc>
          <w:tcPr>
            <w:tcW w:w="7719" w:type="dxa"/>
          </w:tcPr>
          <w:p w14:paraId="1C2F2D99" w14:textId="4E0D3058" w:rsidR="000D636A" w:rsidRPr="00EB0CC1" w:rsidRDefault="000D636A" w:rsidP="003A3309">
            <w:pPr>
              <w:keepNext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27251" w:rsidRPr="00FB24B9" w14:paraId="062B3545" w14:textId="77777777" w:rsidTr="00377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4B58F9F8" w14:textId="2E829D2D" w:rsidR="00C27251" w:rsidRDefault="00C27251" w:rsidP="003A3309">
            <w:pPr>
              <w:keepNext/>
              <w:spacing w:line="360" w:lineRule="auto"/>
            </w:pPr>
          </w:p>
        </w:tc>
        <w:tc>
          <w:tcPr>
            <w:tcW w:w="7719" w:type="dxa"/>
          </w:tcPr>
          <w:p w14:paraId="2F7A696D" w14:textId="24C4D741" w:rsidR="00C27251" w:rsidRPr="00EE5E26" w:rsidRDefault="00C27251" w:rsidP="003A3309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C27251" w:rsidRPr="00FB24B9" w14:paraId="4B4B0D70" w14:textId="77777777" w:rsidTr="00377D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42A75429" w14:textId="6AA0D500" w:rsidR="00C27251" w:rsidRDefault="00C27251" w:rsidP="003A3309">
            <w:pPr>
              <w:keepNext/>
              <w:spacing w:line="360" w:lineRule="auto"/>
            </w:pPr>
          </w:p>
        </w:tc>
        <w:tc>
          <w:tcPr>
            <w:tcW w:w="7719" w:type="dxa"/>
          </w:tcPr>
          <w:p w14:paraId="2854764C" w14:textId="63D4828A" w:rsidR="00C27251" w:rsidRPr="00EE5E26" w:rsidRDefault="00C27251" w:rsidP="003A3309">
            <w:pPr>
              <w:keepNext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E5E26" w:rsidRPr="00FB24B9" w14:paraId="172106EF" w14:textId="77777777" w:rsidTr="00377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194F54A3" w14:textId="3CE5BE9B" w:rsidR="00EE5E26" w:rsidRDefault="00EE5E26" w:rsidP="003A3309">
            <w:pPr>
              <w:keepNext/>
              <w:spacing w:line="360" w:lineRule="auto"/>
            </w:pPr>
          </w:p>
        </w:tc>
        <w:tc>
          <w:tcPr>
            <w:tcW w:w="7719" w:type="dxa"/>
          </w:tcPr>
          <w:p w14:paraId="136EA79E" w14:textId="37185E48" w:rsidR="00EE5E26" w:rsidRPr="00EE5E26" w:rsidRDefault="00EE5E26" w:rsidP="003A3309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E5E26" w:rsidRPr="00FB24B9" w14:paraId="0B0CC999" w14:textId="77777777" w:rsidTr="00377D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6913AA95" w14:textId="02D389B6" w:rsidR="00EE5E26" w:rsidRPr="00EE5E26" w:rsidRDefault="00EE5E26" w:rsidP="003A3309">
            <w:pPr>
              <w:keepNext/>
              <w:spacing w:line="360" w:lineRule="auto"/>
            </w:pPr>
          </w:p>
        </w:tc>
        <w:tc>
          <w:tcPr>
            <w:tcW w:w="7719" w:type="dxa"/>
          </w:tcPr>
          <w:p w14:paraId="3283F2F7" w14:textId="54CE20F7" w:rsidR="00EE5E26" w:rsidRPr="00EE5E26" w:rsidRDefault="00EE5E26" w:rsidP="003A3309">
            <w:pPr>
              <w:keepNext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FDE" w:rsidRPr="00FB24B9" w14:paraId="37B9A6ED" w14:textId="77777777" w:rsidTr="00377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049E9A39" w14:textId="0413F0CD" w:rsidR="00E72FDE" w:rsidRPr="00EE5E26" w:rsidRDefault="00E72FDE" w:rsidP="003A3309">
            <w:pPr>
              <w:keepNext/>
              <w:spacing w:line="360" w:lineRule="auto"/>
            </w:pPr>
          </w:p>
        </w:tc>
        <w:tc>
          <w:tcPr>
            <w:tcW w:w="7719" w:type="dxa"/>
          </w:tcPr>
          <w:p w14:paraId="538F338E" w14:textId="0856C6C4" w:rsidR="00E72FDE" w:rsidRPr="00EE5E26" w:rsidRDefault="00E72FDE" w:rsidP="003A3309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E5E26" w:rsidRPr="00FB24B9" w14:paraId="244369AD" w14:textId="77777777" w:rsidTr="00377D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6845B1DB" w14:textId="6D02621F" w:rsidR="00EE5E26" w:rsidRDefault="00EE5E26" w:rsidP="003A3309">
            <w:pPr>
              <w:keepNext/>
              <w:spacing w:line="360" w:lineRule="auto"/>
            </w:pPr>
          </w:p>
        </w:tc>
        <w:tc>
          <w:tcPr>
            <w:tcW w:w="7719" w:type="dxa"/>
          </w:tcPr>
          <w:p w14:paraId="54C4FDA4" w14:textId="2CC71877" w:rsidR="00EE5E26" w:rsidRPr="00EE5E26" w:rsidRDefault="00EE5E26" w:rsidP="003A3309">
            <w:pPr>
              <w:keepNext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939D74E" w14:textId="77777777" w:rsidR="000D636A" w:rsidRDefault="000D636A" w:rsidP="000D636A"/>
    <w:p w14:paraId="4B05B3C9" w14:textId="77777777" w:rsidR="000D636A" w:rsidRDefault="000D636A" w:rsidP="000D636A">
      <w:pPr>
        <w:pStyle w:val="Heading1"/>
      </w:pPr>
      <w:bookmarkStart w:id="6" w:name="_Toc450119296"/>
      <w:bookmarkStart w:id="7" w:name="_Toc489425544"/>
      <w:r>
        <w:t>Document Reference</w:t>
      </w:r>
      <w:bookmarkEnd w:id="6"/>
      <w:bookmarkEnd w:id="7"/>
    </w:p>
    <w:tbl>
      <w:tblPr>
        <w:tblStyle w:val="ReportTable"/>
        <w:tblW w:w="4992" w:type="pct"/>
        <w:tblLook w:val="04A0" w:firstRow="1" w:lastRow="0" w:firstColumn="1" w:lastColumn="0" w:noHBand="0" w:noVBand="1"/>
        <w:tblDescription w:val="Survey results"/>
      </w:tblPr>
      <w:tblGrid>
        <w:gridCol w:w="6988"/>
        <w:gridCol w:w="3183"/>
      </w:tblGrid>
      <w:tr w:rsidR="000D636A" w:rsidRPr="00FB24B9" w14:paraId="798CB504" w14:textId="77777777" w:rsidTr="003A3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8" w:type="dxa"/>
            <w:shd w:val="clear" w:color="auto" w:fill="92D050"/>
          </w:tcPr>
          <w:p w14:paraId="34CF07CD" w14:textId="77777777" w:rsidR="000D636A" w:rsidRPr="00FB349C" w:rsidRDefault="000D636A" w:rsidP="003A3309">
            <w:pPr>
              <w:keepNext/>
              <w:spacing w:line="360" w:lineRule="auto"/>
              <w:rPr>
                <w:b/>
                <w:color w:val="4C483D" w:themeColor="text2"/>
                <w:sz w:val="20"/>
              </w:rPr>
            </w:pPr>
            <w:r w:rsidRPr="00FB349C">
              <w:rPr>
                <w:b/>
                <w:color w:val="4C483D" w:themeColor="text2"/>
                <w:sz w:val="20"/>
              </w:rPr>
              <w:t>Document Title</w:t>
            </w:r>
          </w:p>
        </w:tc>
        <w:tc>
          <w:tcPr>
            <w:tcW w:w="3331" w:type="dxa"/>
            <w:shd w:val="clear" w:color="auto" w:fill="92D050"/>
          </w:tcPr>
          <w:p w14:paraId="056B1EE4" w14:textId="77777777" w:rsidR="000D636A" w:rsidRPr="00FB349C" w:rsidRDefault="000D636A" w:rsidP="003A3309">
            <w:pPr>
              <w:keepNext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C483D" w:themeColor="text2"/>
                <w:sz w:val="20"/>
              </w:rPr>
            </w:pPr>
            <w:r w:rsidRPr="00FB349C">
              <w:rPr>
                <w:b/>
                <w:color w:val="4C483D" w:themeColor="text2"/>
                <w:sz w:val="20"/>
              </w:rPr>
              <w:t>Author</w:t>
            </w:r>
            <w:r w:rsidR="00BA18E8">
              <w:rPr>
                <w:b/>
                <w:color w:val="4C483D" w:themeColor="text2"/>
                <w:sz w:val="20"/>
              </w:rPr>
              <w:t>(s)</w:t>
            </w:r>
          </w:p>
        </w:tc>
      </w:tr>
      <w:tr w:rsidR="000D636A" w:rsidRPr="00FB24B9" w14:paraId="145D28E3" w14:textId="77777777" w:rsidTr="003A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8" w:type="dxa"/>
          </w:tcPr>
          <w:p w14:paraId="26095064" w14:textId="6B914800" w:rsidR="000D636A" w:rsidRPr="00265296" w:rsidRDefault="000D636A" w:rsidP="003A3309">
            <w:pPr>
              <w:keepNext/>
              <w:spacing w:line="360" w:lineRule="auto"/>
              <w:rPr>
                <w:sz w:val="20"/>
              </w:rPr>
            </w:pPr>
          </w:p>
        </w:tc>
        <w:tc>
          <w:tcPr>
            <w:tcW w:w="3331" w:type="dxa"/>
          </w:tcPr>
          <w:p w14:paraId="02C9D781" w14:textId="16DAAA9E" w:rsidR="00BA18E8" w:rsidRPr="00293CD6" w:rsidRDefault="00BA18E8" w:rsidP="00293CD6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D636A" w:rsidRPr="00FB24B9" w14:paraId="2BD18B9A" w14:textId="77777777" w:rsidTr="003A33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8" w:type="dxa"/>
          </w:tcPr>
          <w:p w14:paraId="54F648B5" w14:textId="77777777" w:rsidR="000D636A" w:rsidRPr="00265296" w:rsidRDefault="000D636A" w:rsidP="003A3309">
            <w:pPr>
              <w:keepNext/>
              <w:spacing w:line="360" w:lineRule="auto"/>
              <w:rPr>
                <w:sz w:val="20"/>
              </w:rPr>
            </w:pPr>
          </w:p>
        </w:tc>
        <w:tc>
          <w:tcPr>
            <w:tcW w:w="3331" w:type="dxa"/>
          </w:tcPr>
          <w:p w14:paraId="07503A19" w14:textId="77777777" w:rsidR="000D636A" w:rsidRDefault="000D636A" w:rsidP="003A3309">
            <w:pPr>
              <w:keepNext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0D636A" w:rsidRPr="00FB24B9" w14:paraId="0CB6FD75" w14:textId="77777777" w:rsidTr="003A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8" w:type="dxa"/>
          </w:tcPr>
          <w:p w14:paraId="20E56777" w14:textId="77777777" w:rsidR="000D636A" w:rsidRPr="00265296" w:rsidRDefault="000D636A" w:rsidP="003A3309">
            <w:pPr>
              <w:keepNext/>
              <w:spacing w:line="360" w:lineRule="auto"/>
              <w:rPr>
                <w:sz w:val="20"/>
              </w:rPr>
            </w:pPr>
          </w:p>
        </w:tc>
        <w:tc>
          <w:tcPr>
            <w:tcW w:w="3331" w:type="dxa"/>
          </w:tcPr>
          <w:p w14:paraId="1BBF15E0" w14:textId="77777777" w:rsidR="000D636A" w:rsidRDefault="000D636A" w:rsidP="003A3309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3262521" w14:textId="77777777" w:rsidR="000D636A" w:rsidRDefault="000D636A" w:rsidP="000D636A"/>
    <w:p w14:paraId="59D07696" w14:textId="77777777" w:rsidR="00241C00" w:rsidRDefault="00241C00" w:rsidP="00241C00">
      <w:pPr>
        <w:pStyle w:val="Heading1"/>
      </w:pPr>
      <w:bookmarkStart w:id="8" w:name="_Toc482263301"/>
      <w:bookmarkStart w:id="9" w:name="_Toc489425545"/>
      <w:r>
        <w:t>What’s New in this Version</w:t>
      </w:r>
      <w:bookmarkEnd w:id="8"/>
      <w:bookmarkEnd w:id="9"/>
    </w:p>
    <w:tbl>
      <w:tblPr>
        <w:tblStyle w:val="ReportTable"/>
        <w:tblW w:w="5000" w:type="pct"/>
        <w:tblLayout w:type="fixed"/>
        <w:tblLook w:val="04A0" w:firstRow="1" w:lastRow="0" w:firstColumn="1" w:lastColumn="0" w:noHBand="0" w:noVBand="1"/>
      </w:tblPr>
      <w:tblGrid>
        <w:gridCol w:w="10187"/>
      </w:tblGrid>
      <w:tr w:rsidR="00241C00" w:rsidRPr="00FB24B9" w14:paraId="2A90BFCB" w14:textId="77777777" w:rsidTr="0045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  <w:shd w:val="clear" w:color="auto" w:fill="92D050"/>
          </w:tcPr>
          <w:p w14:paraId="2D622E23" w14:textId="77777777" w:rsidR="00241C00" w:rsidRPr="00FB24B9" w:rsidRDefault="00241C00" w:rsidP="00454ECF">
            <w:pPr>
              <w:keepNext/>
              <w:spacing w:line="360" w:lineRule="auto"/>
            </w:pPr>
            <w:r w:rsidRPr="00EB0CC1">
              <w:rPr>
                <w:sz w:val="22"/>
              </w:rPr>
              <w:t>Notes:</w:t>
            </w:r>
          </w:p>
        </w:tc>
      </w:tr>
      <w:tr w:rsidR="00241C00" w14:paraId="2FC813E8" w14:textId="77777777" w:rsidTr="00454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0" w:type="dxa"/>
          </w:tcPr>
          <w:p w14:paraId="0E1AA8BD" w14:textId="2EFBE75E" w:rsidR="00241C00" w:rsidRPr="00AF3220" w:rsidRDefault="002141AE" w:rsidP="00ED3C9C">
            <w:pPr>
              <w:pStyle w:val="ListParagraph"/>
              <w:numPr>
                <w:ilvl w:val="0"/>
                <w:numId w:val="4"/>
              </w:numPr>
              <w:spacing w:after="60" w:line="360" w:lineRule="auto"/>
              <w:rPr>
                <w:sz w:val="16"/>
              </w:rPr>
            </w:pPr>
            <w:r>
              <w:rPr>
                <w:color w:val="7030A0"/>
              </w:rPr>
              <w:t>Initial justification document for choice of system, the rationale behind it and the delivery approach.</w:t>
            </w:r>
          </w:p>
        </w:tc>
      </w:tr>
    </w:tbl>
    <w:p w14:paraId="59742A0F" w14:textId="77777777" w:rsidR="00241C00" w:rsidRDefault="00241C00" w:rsidP="000D636A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14:paraId="5849ACE8" w14:textId="77777777" w:rsidR="005B273C" w:rsidRDefault="000D636A" w:rsidP="005B273C">
      <w:pPr>
        <w:pStyle w:val="Heading1"/>
      </w:pPr>
      <w:bookmarkStart w:id="10" w:name="_Toc450119297"/>
      <w:bookmarkStart w:id="11" w:name="_Toc489425546"/>
      <w:r>
        <w:t>Introduction</w:t>
      </w:r>
      <w:bookmarkEnd w:id="10"/>
      <w:bookmarkEnd w:id="11"/>
      <w:r w:rsidRPr="00030874">
        <w:t xml:space="preserve"> </w:t>
      </w:r>
    </w:p>
    <w:p w14:paraId="6CD168CC" w14:textId="1E8C7AA0" w:rsidR="0061760F" w:rsidRDefault="0018158D" w:rsidP="000F7FA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This document highlights the delivery approach, choice of system, rationale for the decisions made given the constraints etc.</w:t>
      </w:r>
    </w:p>
    <w:p w14:paraId="1971B748" w14:textId="6C0FD841" w:rsidR="00B74FE7" w:rsidRDefault="00B74FE7" w:rsidP="00B74FE7">
      <w:pPr>
        <w:pStyle w:val="Heading1"/>
      </w:pPr>
      <w:r>
        <w:t>Effort Used and Rationale behind</w:t>
      </w:r>
    </w:p>
    <w:p w14:paraId="26ECF8C1" w14:textId="72E0DE13" w:rsidR="00B74FE7" w:rsidRDefault="00B74FE7" w:rsidP="000F7FA7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Most of the effort has been spent doing design, 60%. 40% has been used developing/implementing the system. This is based on industry experience in getting it right the first time. </w:t>
      </w:r>
    </w:p>
    <w:p w14:paraId="60BE9F5A" w14:textId="6AF3A9DA" w:rsidR="00B74FE7" w:rsidRDefault="00A2447F" w:rsidP="000F7FA7">
      <w:pPr>
        <w:rPr>
          <w:rFonts w:ascii="Century Gothic" w:hAnsi="Century Gothic"/>
          <w:sz w:val="24"/>
        </w:rPr>
      </w:pPr>
      <w:r>
        <w:rPr>
          <w:noProof/>
          <w:lang w:eastAsia="en-US"/>
        </w:rPr>
        <w:drawing>
          <wp:inline distT="0" distB="0" distL="0" distR="0" wp14:anchorId="20C8074C" wp14:editId="796261E6">
            <wp:extent cx="5638095" cy="3114286"/>
            <wp:effectExtent l="19050" t="19050" r="2032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114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9110D6" w14:textId="389BD7FA" w:rsidR="00B74FE7" w:rsidRDefault="00B74FE7" w:rsidP="000F7FA7">
      <w:pPr>
        <w:rPr>
          <w:rFonts w:asciiTheme="majorHAnsi" w:hAnsiTheme="majorHAnsi"/>
        </w:rPr>
      </w:pPr>
      <w:r>
        <w:rPr>
          <w:rFonts w:ascii="Century Gothic" w:hAnsi="Century Gothic"/>
          <w:sz w:val="24"/>
        </w:rPr>
        <w:t>As a senior software Engineer, this is 60:40 percentages still applies. Software engineers can develop the 40% as long as the design is clear.</w:t>
      </w:r>
    </w:p>
    <w:p w14:paraId="02CC5F44" w14:textId="613CA725" w:rsidR="005F0DC8" w:rsidRDefault="0018158D" w:rsidP="005F0DC8">
      <w:pPr>
        <w:pStyle w:val="Heading1"/>
      </w:pPr>
      <w:bookmarkStart w:id="12" w:name="_Toc489425547"/>
      <w:r>
        <w:t>Choice of System</w:t>
      </w:r>
      <w:bookmarkEnd w:id="12"/>
      <w:r w:rsidR="005F0DC8">
        <w:t xml:space="preserve"> </w:t>
      </w:r>
    </w:p>
    <w:p w14:paraId="6D557948" w14:textId="77777777" w:rsidR="00724CB5" w:rsidRDefault="00724CB5" w:rsidP="00D8141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With the current political agenda on top of every Kenyan mind, I have chosen to develop and showcase IEBC system.</w:t>
      </w:r>
    </w:p>
    <w:p w14:paraId="300A2DC3" w14:textId="049A0EAD" w:rsidR="00724CB5" w:rsidRDefault="00724CB5" w:rsidP="00D8141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 any successful enterprise, we must consider the 3 items:</w:t>
      </w:r>
    </w:p>
    <w:p w14:paraId="118A6038" w14:textId="0040536A" w:rsidR="00724CB5" w:rsidRPr="00724CB5" w:rsidRDefault="00724CB5" w:rsidP="00724CB5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</w:rPr>
      </w:pPr>
      <w:r w:rsidRPr="00724CB5">
        <w:rPr>
          <w:rFonts w:ascii="Century Gothic" w:hAnsi="Century Gothic"/>
          <w:sz w:val="24"/>
        </w:rPr>
        <w:t xml:space="preserve">People </w:t>
      </w:r>
    </w:p>
    <w:p w14:paraId="2531BD85" w14:textId="4D9DB6B0" w:rsidR="00724CB5" w:rsidRPr="00724CB5" w:rsidRDefault="00724CB5" w:rsidP="00724CB5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</w:rPr>
      </w:pPr>
      <w:r w:rsidRPr="00724CB5">
        <w:rPr>
          <w:rFonts w:ascii="Century Gothic" w:hAnsi="Century Gothic"/>
          <w:sz w:val="24"/>
        </w:rPr>
        <w:t>Systems</w:t>
      </w:r>
    </w:p>
    <w:p w14:paraId="3ECCB08C" w14:textId="7631B207" w:rsidR="00724CB5" w:rsidRPr="00724CB5" w:rsidRDefault="00724CB5" w:rsidP="00724CB5">
      <w:pPr>
        <w:pStyle w:val="ListParagraph"/>
        <w:numPr>
          <w:ilvl w:val="0"/>
          <w:numId w:val="16"/>
        </w:numPr>
        <w:rPr>
          <w:rFonts w:ascii="Century Gothic" w:hAnsi="Century Gothic"/>
          <w:sz w:val="24"/>
        </w:rPr>
      </w:pPr>
      <w:r w:rsidRPr="00724CB5">
        <w:rPr>
          <w:rFonts w:ascii="Century Gothic" w:hAnsi="Century Gothic"/>
          <w:sz w:val="24"/>
        </w:rPr>
        <w:t>Processes</w:t>
      </w:r>
    </w:p>
    <w:p w14:paraId="36765F45" w14:textId="6B87C02F" w:rsidR="00724CB5" w:rsidRDefault="00724CB5" w:rsidP="00D8141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This justification focuses mostly on systems aspect as the rest are already taken care of.</w:t>
      </w:r>
    </w:p>
    <w:p w14:paraId="1332FE92" w14:textId="35C4C026" w:rsidR="00724CB5" w:rsidRDefault="00724CB5" w:rsidP="00D8141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For any growing and maturing democracy, </w:t>
      </w:r>
      <w:r w:rsidR="00394310">
        <w:rPr>
          <w:rFonts w:ascii="Century Gothic" w:hAnsi="Century Gothic"/>
          <w:sz w:val="24"/>
        </w:rPr>
        <w:t xml:space="preserve">having a system </w:t>
      </w:r>
      <w:r w:rsidR="006354EF">
        <w:rPr>
          <w:rFonts w:ascii="Century Gothic" w:hAnsi="Century Gothic"/>
          <w:sz w:val="24"/>
        </w:rPr>
        <w:t>that</w:t>
      </w:r>
      <w:r w:rsidR="00175BF5">
        <w:rPr>
          <w:rFonts w:ascii="Century Gothic" w:hAnsi="Century Gothic"/>
          <w:sz w:val="24"/>
        </w:rPr>
        <w:t xml:space="preserve"> is robust, scalable, with </w:t>
      </w:r>
      <w:proofErr w:type="spellStart"/>
      <w:r w:rsidR="00175BF5">
        <w:rPr>
          <w:rFonts w:ascii="Century Gothic" w:hAnsi="Century Gothic"/>
          <w:sz w:val="24"/>
        </w:rPr>
        <w:t>omni</w:t>
      </w:r>
      <w:proofErr w:type="spellEnd"/>
      <w:r w:rsidR="00175BF5">
        <w:rPr>
          <w:rFonts w:ascii="Century Gothic" w:hAnsi="Century Gothic"/>
          <w:sz w:val="24"/>
        </w:rPr>
        <w:t>-</w:t>
      </w:r>
      <w:r w:rsidR="006354EF">
        <w:rPr>
          <w:rFonts w:ascii="Century Gothic" w:hAnsi="Century Gothic"/>
          <w:sz w:val="24"/>
        </w:rPr>
        <w:t>channel is preferred.</w:t>
      </w:r>
    </w:p>
    <w:p w14:paraId="73EB0E80" w14:textId="38C4BF6A" w:rsidR="006354EF" w:rsidRDefault="006354EF" w:rsidP="00D8141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IEBC system will utilize several APIs.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3395"/>
        <w:gridCol w:w="3396"/>
        <w:gridCol w:w="3396"/>
      </w:tblGrid>
      <w:tr w:rsidR="006354EF" w14:paraId="41DC09DE" w14:textId="77777777" w:rsidTr="00F9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2FE81E75" w14:textId="15127F86" w:rsidR="006354EF" w:rsidRDefault="006354EF" w:rsidP="00F92D33">
            <w:pPr>
              <w:spacing w:line="360" w:lineRule="auto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API</w:t>
            </w:r>
            <w:r>
              <w:rPr>
                <w:rFonts w:ascii="Century Gothic" w:hAnsi="Century Gothic"/>
                <w:sz w:val="24"/>
              </w:rPr>
              <w:t xml:space="preserve"> Name</w:t>
            </w:r>
          </w:p>
        </w:tc>
        <w:tc>
          <w:tcPr>
            <w:tcW w:w="3396" w:type="dxa"/>
          </w:tcPr>
          <w:p w14:paraId="76E53AB4" w14:textId="47F70F13" w:rsidR="006354EF" w:rsidRDefault="006354EF" w:rsidP="00F92D3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API Source</w:t>
            </w:r>
          </w:p>
        </w:tc>
        <w:tc>
          <w:tcPr>
            <w:tcW w:w="3396" w:type="dxa"/>
          </w:tcPr>
          <w:p w14:paraId="530A012D" w14:textId="5BA77A96" w:rsidR="006354EF" w:rsidRDefault="006354EF" w:rsidP="00F92D3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Comments</w:t>
            </w:r>
          </w:p>
        </w:tc>
      </w:tr>
      <w:tr w:rsidR="006354EF" w14:paraId="47F5FCBA" w14:textId="77777777" w:rsidTr="00F92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3173606B" w14:textId="4316B205" w:rsidR="006354EF" w:rsidRDefault="006354EF" w:rsidP="00F92D33">
            <w:pPr>
              <w:spacing w:line="360" w:lineRule="auto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Authentication</w:t>
            </w:r>
          </w:p>
        </w:tc>
        <w:tc>
          <w:tcPr>
            <w:tcW w:w="3396" w:type="dxa"/>
          </w:tcPr>
          <w:p w14:paraId="3246A963" w14:textId="58B84860" w:rsidR="006354EF" w:rsidRDefault="006354EF" w:rsidP="00F92D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Use of Kenyan government </w:t>
            </w:r>
            <w:proofErr w:type="spellStart"/>
            <w:r>
              <w:rPr>
                <w:rFonts w:ascii="Century Gothic" w:hAnsi="Century Gothic"/>
                <w:sz w:val="24"/>
              </w:rPr>
              <w:t>OneID</w:t>
            </w:r>
            <w:proofErr w:type="spellEnd"/>
            <w:r>
              <w:rPr>
                <w:rFonts w:ascii="Century Gothic" w:hAnsi="Century Gothic"/>
                <w:sz w:val="24"/>
              </w:rPr>
              <w:t xml:space="preserve"> for eCitizen</w:t>
            </w:r>
          </w:p>
        </w:tc>
        <w:tc>
          <w:tcPr>
            <w:tcW w:w="3396" w:type="dxa"/>
          </w:tcPr>
          <w:p w14:paraId="5BDCFD80" w14:textId="30BD6D8F" w:rsidR="006354EF" w:rsidRDefault="006354EF" w:rsidP="00F92D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This uses Auth2.0</w:t>
            </w:r>
          </w:p>
        </w:tc>
      </w:tr>
      <w:tr w:rsidR="006354EF" w14:paraId="421837D0" w14:textId="77777777" w:rsidTr="00F92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42ED549F" w14:textId="79E18AA7" w:rsidR="006354EF" w:rsidRDefault="006354EF" w:rsidP="00F92D33">
            <w:pPr>
              <w:spacing w:line="360" w:lineRule="auto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Publishing IEBC results for different categories e.g. Presidential, governors, MP, Senators</w:t>
            </w:r>
          </w:p>
        </w:tc>
        <w:tc>
          <w:tcPr>
            <w:tcW w:w="3396" w:type="dxa"/>
          </w:tcPr>
          <w:p w14:paraId="25D42491" w14:textId="4B76B725" w:rsidR="006354EF" w:rsidRDefault="006354EF" w:rsidP="00F92D3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proofErr w:type="spellStart"/>
            <w:r>
              <w:rPr>
                <w:rFonts w:ascii="Century Gothic" w:hAnsi="Century Gothic"/>
                <w:sz w:val="24"/>
              </w:rPr>
              <w:t>OpenData</w:t>
            </w:r>
            <w:proofErr w:type="spellEnd"/>
            <w:r>
              <w:rPr>
                <w:rFonts w:ascii="Century Gothic" w:hAnsi="Century Gothic"/>
                <w:sz w:val="24"/>
              </w:rPr>
              <w:t xml:space="preserve"> system by Kenyan </w:t>
            </w:r>
            <w:proofErr w:type="spellStart"/>
            <w:r>
              <w:rPr>
                <w:rFonts w:ascii="Century Gothic" w:hAnsi="Century Gothic"/>
                <w:sz w:val="24"/>
              </w:rPr>
              <w:t>Govt</w:t>
            </w:r>
            <w:proofErr w:type="spellEnd"/>
          </w:p>
        </w:tc>
        <w:tc>
          <w:tcPr>
            <w:tcW w:w="3396" w:type="dxa"/>
          </w:tcPr>
          <w:p w14:paraId="568B891E" w14:textId="77777777" w:rsidR="006354EF" w:rsidRDefault="006354EF" w:rsidP="00F92D3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  <w:tr w:rsidR="006354EF" w14:paraId="1AC06569" w14:textId="77777777" w:rsidTr="00F92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36220054" w14:textId="189989F0" w:rsidR="006354EF" w:rsidRDefault="006354EF" w:rsidP="00F92D33">
            <w:pPr>
              <w:spacing w:line="360" w:lineRule="auto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Facebook and Twitter posts</w:t>
            </w:r>
          </w:p>
        </w:tc>
        <w:tc>
          <w:tcPr>
            <w:tcW w:w="3396" w:type="dxa"/>
          </w:tcPr>
          <w:p w14:paraId="51736138" w14:textId="554D6D31" w:rsidR="006354EF" w:rsidRDefault="006354EF" w:rsidP="00F92D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By Facebook and Twitter(</w:t>
            </w:r>
            <w:proofErr w:type="spellStart"/>
            <w:r>
              <w:rPr>
                <w:rFonts w:ascii="Century Gothic" w:hAnsi="Century Gothic"/>
                <w:sz w:val="24"/>
              </w:rPr>
              <w:t>OpenAPIs</w:t>
            </w:r>
            <w:proofErr w:type="spellEnd"/>
            <w:r>
              <w:rPr>
                <w:rFonts w:ascii="Century Gothic" w:hAnsi="Century Gothic"/>
                <w:sz w:val="24"/>
              </w:rPr>
              <w:t>)</w:t>
            </w:r>
          </w:p>
        </w:tc>
        <w:tc>
          <w:tcPr>
            <w:tcW w:w="3396" w:type="dxa"/>
          </w:tcPr>
          <w:p w14:paraId="52657EDA" w14:textId="77777777" w:rsidR="006354EF" w:rsidRDefault="006354EF" w:rsidP="00F92D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  <w:tr w:rsidR="006354EF" w14:paraId="304A51EF" w14:textId="77777777" w:rsidTr="00F92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61FF3C6B" w14:textId="5B38C65C" w:rsidR="006354EF" w:rsidRDefault="00A0574C" w:rsidP="00F92D33">
            <w:pPr>
              <w:spacing w:line="360" w:lineRule="auto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Google Maps</w:t>
            </w:r>
          </w:p>
        </w:tc>
        <w:tc>
          <w:tcPr>
            <w:tcW w:w="3396" w:type="dxa"/>
          </w:tcPr>
          <w:p w14:paraId="17BDB575" w14:textId="265554CD" w:rsidR="006354EF" w:rsidRDefault="00A0574C" w:rsidP="00F92D3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Gets your current location and the nearest point of interest – your voting polling station</w:t>
            </w:r>
          </w:p>
        </w:tc>
        <w:tc>
          <w:tcPr>
            <w:tcW w:w="3396" w:type="dxa"/>
          </w:tcPr>
          <w:p w14:paraId="63E70226" w14:textId="77777777" w:rsidR="006354EF" w:rsidRDefault="006354EF" w:rsidP="00F92D3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  <w:tr w:rsidR="006354EF" w14:paraId="2D2685EC" w14:textId="77777777" w:rsidTr="00F92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2E360768" w14:textId="2EA00785" w:rsidR="006354EF" w:rsidRDefault="00A0574C" w:rsidP="00F92D33">
            <w:pPr>
              <w:spacing w:line="360" w:lineRule="auto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Uber API</w:t>
            </w:r>
          </w:p>
        </w:tc>
        <w:tc>
          <w:tcPr>
            <w:tcW w:w="3396" w:type="dxa"/>
          </w:tcPr>
          <w:p w14:paraId="69C6E27E" w14:textId="34A1B7FD" w:rsidR="006354EF" w:rsidRDefault="00A0574C" w:rsidP="00F92D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For estimating fare to the nearest polling station.</w:t>
            </w:r>
          </w:p>
        </w:tc>
        <w:tc>
          <w:tcPr>
            <w:tcW w:w="3396" w:type="dxa"/>
          </w:tcPr>
          <w:p w14:paraId="0DEBE114" w14:textId="77777777" w:rsidR="006354EF" w:rsidRDefault="006354EF" w:rsidP="00F92D3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  <w:tr w:rsidR="006354EF" w14:paraId="4464000A" w14:textId="77777777" w:rsidTr="00F92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39EC776A" w14:textId="4A4218AD" w:rsidR="006354EF" w:rsidRDefault="00F757CC" w:rsidP="00F92D33">
            <w:pPr>
              <w:spacing w:line="360" w:lineRule="auto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Internal APIs(private APIs)</w:t>
            </w:r>
          </w:p>
        </w:tc>
        <w:tc>
          <w:tcPr>
            <w:tcW w:w="3396" w:type="dxa"/>
          </w:tcPr>
          <w:p w14:paraId="3FADFEB1" w14:textId="2BF3FD1D" w:rsidR="006354EF" w:rsidRDefault="00F757CC" w:rsidP="00F92D3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Used to get data from the field by returning officers</w:t>
            </w:r>
          </w:p>
        </w:tc>
        <w:tc>
          <w:tcPr>
            <w:tcW w:w="3396" w:type="dxa"/>
          </w:tcPr>
          <w:p w14:paraId="11109655" w14:textId="77777777" w:rsidR="006354EF" w:rsidRDefault="006354EF" w:rsidP="00F92D3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</w:tbl>
    <w:p w14:paraId="1B98320C" w14:textId="77777777" w:rsidR="006354EF" w:rsidRDefault="006354EF" w:rsidP="00D8141F">
      <w:pPr>
        <w:rPr>
          <w:rFonts w:ascii="Century Gothic" w:hAnsi="Century Gothic"/>
          <w:sz w:val="24"/>
        </w:rPr>
      </w:pPr>
    </w:p>
    <w:p w14:paraId="519A2ACB" w14:textId="02D592A8" w:rsidR="00A0574C" w:rsidRDefault="00A0574C" w:rsidP="002B09B9">
      <w:pPr>
        <w:pStyle w:val="Heading1"/>
      </w:pPr>
      <w:bookmarkStart w:id="13" w:name="_Toc489425548"/>
      <w:r>
        <w:t>S</w:t>
      </w:r>
      <w:r w:rsidR="00CB0A73">
        <w:t>ystem overview</w:t>
      </w:r>
      <w:bookmarkEnd w:id="13"/>
    </w:p>
    <w:p w14:paraId="5AD98F27" w14:textId="7AA8AC8B" w:rsidR="00A0574C" w:rsidRDefault="00CB0A73" w:rsidP="00D8141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figure below highlights the key components of the system.</w:t>
      </w:r>
    </w:p>
    <w:p w14:paraId="3AAB4D50" w14:textId="5B56AEEB" w:rsidR="008F203F" w:rsidRDefault="00026419" w:rsidP="00D8141F">
      <w:pPr>
        <w:rPr>
          <w:rFonts w:ascii="Century Gothic" w:hAnsi="Century Gothic"/>
          <w:sz w:val="24"/>
        </w:rPr>
      </w:pPr>
      <w:r>
        <w:rPr>
          <w:noProof/>
          <w:lang w:eastAsia="en-US"/>
        </w:rPr>
        <w:drawing>
          <wp:inline distT="0" distB="0" distL="0" distR="0" wp14:anchorId="278164E2" wp14:editId="371351E8">
            <wp:extent cx="6285714" cy="4361905"/>
            <wp:effectExtent l="19050" t="19050" r="2032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4361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2546"/>
        <w:gridCol w:w="2547"/>
        <w:gridCol w:w="2547"/>
        <w:gridCol w:w="2547"/>
      </w:tblGrid>
      <w:tr w:rsidR="00FC23D9" w:rsidRPr="00FC23D9" w14:paraId="469323CA" w14:textId="77777777" w:rsidTr="00FC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AAA7355" w14:textId="6E318325" w:rsidR="00FC23D9" w:rsidRPr="00FC23D9" w:rsidRDefault="00FC23D9" w:rsidP="00C57415">
            <w:pPr>
              <w:pStyle w:val="Heading2"/>
              <w:outlineLvl w:val="1"/>
              <w:rPr>
                <w:b w:val="0"/>
                <w:color w:val="F2F2F2" w:themeColor="background1" w:themeShade="F2"/>
              </w:rPr>
            </w:pPr>
            <w:bookmarkStart w:id="14" w:name="_Toc489425550"/>
            <w:r w:rsidRPr="00FC23D9">
              <w:rPr>
                <w:b w:val="0"/>
                <w:color w:val="F2F2F2" w:themeColor="background1" w:themeShade="F2"/>
              </w:rPr>
              <w:t>Component</w:t>
            </w:r>
          </w:p>
        </w:tc>
        <w:tc>
          <w:tcPr>
            <w:tcW w:w="2547" w:type="dxa"/>
          </w:tcPr>
          <w:p w14:paraId="38175EFE" w14:textId="7C8117DA" w:rsidR="00FC23D9" w:rsidRPr="00FC23D9" w:rsidRDefault="00FC23D9" w:rsidP="00C57415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2F2F2" w:themeColor="background1" w:themeShade="F2"/>
              </w:rPr>
            </w:pPr>
            <w:r w:rsidRPr="00FC23D9">
              <w:rPr>
                <w:b w:val="0"/>
                <w:color w:val="F2F2F2" w:themeColor="background1" w:themeShade="F2"/>
              </w:rPr>
              <w:t>Category</w:t>
            </w:r>
          </w:p>
        </w:tc>
        <w:tc>
          <w:tcPr>
            <w:tcW w:w="2547" w:type="dxa"/>
          </w:tcPr>
          <w:p w14:paraId="73A40B50" w14:textId="7F7CF84F" w:rsidR="00FC23D9" w:rsidRPr="00FC23D9" w:rsidRDefault="00FC23D9" w:rsidP="00C57415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2F2F2" w:themeColor="background1" w:themeShade="F2"/>
              </w:rPr>
            </w:pPr>
            <w:r w:rsidRPr="00FC23D9">
              <w:rPr>
                <w:b w:val="0"/>
                <w:color w:val="F2F2F2" w:themeColor="background1" w:themeShade="F2"/>
              </w:rPr>
              <w:t>Justification</w:t>
            </w:r>
          </w:p>
        </w:tc>
        <w:tc>
          <w:tcPr>
            <w:tcW w:w="2547" w:type="dxa"/>
          </w:tcPr>
          <w:p w14:paraId="7753027B" w14:textId="784EE11D" w:rsidR="00FC23D9" w:rsidRPr="00FC23D9" w:rsidRDefault="00FC23D9" w:rsidP="00C57415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2F2F2" w:themeColor="background1" w:themeShade="F2"/>
              </w:rPr>
            </w:pPr>
            <w:r w:rsidRPr="00FC23D9">
              <w:rPr>
                <w:b w:val="0"/>
                <w:color w:val="F2F2F2" w:themeColor="background1" w:themeShade="F2"/>
              </w:rPr>
              <w:t>Comments</w:t>
            </w:r>
          </w:p>
        </w:tc>
      </w:tr>
      <w:tr w:rsidR="00FC23D9" w:rsidRPr="00FC23D9" w14:paraId="7E6094E2" w14:textId="77777777" w:rsidTr="00FC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15D0E702" w14:textId="56D9C890" w:rsidR="00FC23D9" w:rsidRPr="00FC23D9" w:rsidRDefault="00FC23D9" w:rsidP="00C57415">
            <w:pPr>
              <w:pStyle w:val="Heading2"/>
              <w:outlineLvl w:val="1"/>
              <w:rPr>
                <w:b w:val="0"/>
              </w:rPr>
            </w:pPr>
            <w:r w:rsidRPr="00FC23D9">
              <w:rPr>
                <w:b w:val="0"/>
              </w:rPr>
              <w:t>USSD</w:t>
            </w:r>
          </w:p>
        </w:tc>
        <w:tc>
          <w:tcPr>
            <w:tcW w:w="2547" w:type="dxa"/>
          </w:tcPr>
          <w:p w14:paraId="0A3AFD6A" w14:textId="7BF02DFA" w:rsidR="00FC23D9" w:rsidRPr="00FC23D9" w:rsidRDefault="00FC23D9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Channels</w:t>
            </w:r>
          </w:p>
        </w:tc>
        <w:tc>
          <w:tcPr>
            <w:tcW w:w="2547" w:type="dxa"/>
          </w:tcPr>
          <w:p w14:paraId="246B9CE1" w14:textId="77777777" w:rsidR="00FC23D9" w:rsidRDefault="00FC23D9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 be used by Citizens to confirm registration details.</w:t>
            </w:r>
          </w:p>
          <w:p w14:paraId="24CF0517" w14:textId="77777777" w:rsidR="00FC23D9" w:rsidRPr="00FC23D9" w:rsidRDefault="00FC23D9" w:rsidP="00FC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187C24" w14:textId="586B3B4E" w:rsidR="00FC23D9" w:rsidRPr="00FC23D9" w:rsidRDefault="00FC23D9" w:rsidP="00FC23D9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Acts as backup for returning officers.</w:t>
            </w:r>
          </w:p>
        </w:tc>
        <w:tc>
          <w:tcPr>
            <w:tcW w:w="2547" w:type="dxa"/>
          </w:tcPr>
          <w:p w14:paraId="0A5F2023" w14:textId="08BB099A" w:rsidR="00FC23D9" w:rsidRPr="00FC23D9" w:rsidRDefault="00FA5AAE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Should be accessible via one short code for all the </w:t>
            </w:r>
            <w:proofErr w:type="spellStart"/>
            <w:r>
              <w:rPr>
                <w:b w:val="0"/>
              </w:rPr>
              <w:t>Telcos</w:t>
            </w:r>
            <w:proofErr w:type="spellEnd"/>
          </w:p>
        </w:tc>
      </w:tr>
      <w:tr w:rsidR="00FC23D9" w:rsidRPr="00FC23D9" w14:paraId="4B675168" w14:textId="77777777" w:rsidTr="00FC2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A3CAED1" w14:textId="519B2ED2" w:rsidR="00FC23D9" w:rsidRPr="00FC23D9" w:rsidRDefault="00FC23D9" w:rsidP="00C57415">
            <w:pPr>
              <w:pStyle w:val="Heading2"/>
              <w:outlineLvl w:val="1"/>
              <w:rPr>
                <w:b w:val="0"/>
              </w:rPr>
            </w:pPr>
            <w:r>
              <w:rPr>
                <w:b w:val="0"/>
              </w:rPr>
              <w:t>WEB</w:t>
            </w:r>
          </w:p>
        </w:tc>
        <w:tc>
          <w:tcPr>
            <w:tcW w:w="2547" w:type="dxa"/>
          </w:tcPr>
          <w:p w14:paraId="650B668F" w14:textId="496011B8" w:rsidR="00FC23D9" w:rsidRPr="00FC23D9" w:rsidRDefault="00FC23D9" w:rsidP="00C57415">
            <w:pPr>
              <w:pStyle w:val="Heading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Channels</w:t>
            </w:r>
          </w:p>
        </w:tc>
        <w:tc>
          <w:tcPr>
            <w:tcW w:w="2547" w:type="dxa"/>
          </w:tcPr>
          <w:p w14:paraId="3CBEFB27" w14:textId="77777777" w:rsidR="00FC23D9" w:rsidRDefault="00C61F74" w:rsidP="00C57415">
            <w:pPr>
              <w:pStyle w:val="Heading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has several facets:</w:t>
            </w:r>
          </w:p>
          <w:p w14:paraId="776D6113" w14:textId="028F7FFD" w:rsidR="00C61F74" w:rsidRDefault="00C61F74" w:rsidP="00C61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</w:pPr>
            <w:r w:rsidRPr="00C61F74"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t>Backend port</w:t>
            </w:r>
            <w:r w:rsidR="00DB770F"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t xml:space="preserve">al for administration functions </w:t>
            </w:r>
            <w:r w:rsidR="00DB770F" w:rsidRPr="00DB770F"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sym w:font="Wingdings" w:char="F0E8"/>
            </w:r>
            <w:r w:rsidR="00DB770F"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t xml:space="preserve"> </w:t>
            </w:r>
            <w:r w:rsidR="00DB770F" w:rsidRPr="00DB770F">
              <w:rPr>
                <w:rFonts w:asciiTheme="majorHAnsi" w:hAnsiTheme="majorHAnsi"/>
                <w:b/>
                <w:bCs/>
                <w:color w:val="E06B08" w:themeColor="accent6" w:themeShade="BF"/>
                <w:sz w:val="24"/>
                <w:szCs w:val="26"/>
              </w:rPr>
              <w:t>Spring Java Web highly recommended due to security considerations.</w:t>
            </w:r>
          </w:p>
          <w:p w14:paraId="3A321282" w14:textId="77777777" w:rsidR="00F87B67" w:rsidRDefault="00F87B67" w:rsidP="00C61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</w:pPr>
          </w:p>
          <w:p w14:paraId="016A659A" w14:textId="560754E0" w:rsidR="00F87B67" w:rsidRPr="00C61F74" w:rsidRDefault="00F87B67" w:rsidP="00C61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</w:pPr>
            <w:r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t>Citizen portal to query registration details, search for IEBC official results etc.</w:t>
            </w:r>
            <w:r w:rsidR="00DB770F"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t xml:space="preserve"> </w:t>
            </w:r>
            <w:r w:rsidR="00DB770F" w:rsidRPr="00DB770F"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sym w:font="Wingdings" w:char="F0E8"/>
            </w:r>
            <w:r w:rsidR="00DB770F"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t xml:space="preserve"> </w:t>
            </w:r>
            <w:proofErr w:type="spellStart"/>
            <w:r w:rsidR="00DB770F" w:rsidRPr="00DB770F">
              <w:rPr>
                <w:rFonts w:asciiTheme="majorHAnsi" w:hAnsiTheme="majorHAnsi"/>
                <w:b/>
                <w:bCs/>
                <w:color w:val="E06B08" w:themeColor="accent6" w:themeShade="BF"/>
                <w:sz w:val="24"/>
                <w:szCs w:val="26"/>
              </w:rPr>
              <w:t>Laravel</w:t>
            </w:r>
            <w:proofErr w:type="spellEnd"/>
            <w:r w:rsidR="00DB770F" w:rsidRPr="00DB770F">
              <w:rPr>
                <w:rFonts w:asciiTheme="majorHAnsi" w:hAnsiTheme="majorHAnsi"/>
                <w:b/>
                <w:bCs/>
                <w:color w:val="E06B08" w:themeColor="accent6" w:themeShade="BF"/>
                <w:sz w:val="24"/>
                <w:szCs w:val="26"/>
              </w:rPr>
              <w:t xml:space="preserve"> framework recommended.</w:t>
            </w:r>
          </w:p>
        </w:tc>
        <w:tc>
          <w:tcPr>
            <w:tcW w:w="2547" w:type="dxa"/>
          </w:tcPr>
          <w:p w14:paraId="17FEF2BE" w14:textId="2F325CBA" w:rsidR="00FC23D9" w:rsidRDefault="00C61F74" w:rsidP="00C57415">
            <w:pPr>
              <w:pStyle w:val="Heading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Internal portal is only available internally (local network).</w:t>
            </w:r>
          </w:p>
          <w:p w14:paraId="345EB391" w14:textId="77777777" w:rsidR="00C61F74" w:rsidRDefault="00C61F74" w:rsidP="00C61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9C87CC4" w14:textId="301BA269" w:rsidR="00C61F74" w:rsidRPr="00C61F74" w:rsidRDefault="00C61F74" w:rsidP="00C61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1F74"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t>Public portals are accessible via public interfaces e.g. internet or public IPs.</w:t>
            </w:r>
          </w:p>
        </w:tc>
      </w:tr>
      <w:tr w:rsidR="00FC23D9" w:rsidRPr="00FC23D9" w14:paraId="5B2ECB48" w14:textId="77777777" w:rsidTr="00FC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5AADECB" w14:textId="7E666820" w:rsidR="00FC23D9" w:rsidRPr="00FC23D9" w:rsidRDefault="00550578" w:rsidP="00C57415">
            <w:pPr>
              <w:pStyle w:val="Heading2"/>
              <w:outlineLvl w:val="1"/>
              <w:rPr>
                <w:b w:val="0"/>
              </w:rPr>
            </w:pPr>
            <w:r>
              <w:rPr>
                <w:b w:val="0"/>
              </w:rPr>
              <w:t>WAP</w:t>
            </w:r>
          </w:p>
        </w:tc>
        <w:tc>
          <w:tcPr>
            <w:tcW w:w="2547" w:type="dxa"/>
          </w:tcPr>
          <w:p w14:paraId="1731EDB0" w14:textId="39B57CFA" w:rsidR="00FC23D9" w:rsidRPr="00FC23D9" w:rsidRDefault="00550578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Channels</w:t>
            </w:r>
          </w:p>
        </w:tc>
        <w:tc>
          <w:tcPr>
            <w:tcW w:w="2547" w:type="dxa"/>
          </w:tcPr>
          <w:p w14:paraId="7178278A" w14:textId="77777777" w:rsidR="00FC23D9" w:rsidRPr="00FC23D9" w:rsidRDefault="00FC23D9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547" w:type="dxa"/>
          </w:tcPr>
          <w:p w14:paraId="2991D896" w14:textId="5A49027D" w:rsidR="00FC23D9" w:rsidRPr="00FC23D9" w:rsidRDefault="00550578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This is a </w:t>
            </w:r>
            <w:r w:rsidR="00DB770F">
              <w:rPr>
                <w:b w:val="0"/>
              </w:rPr>
              <w:t>responsive version of the Web.</w:t>
            </w:r>
          </w:p>
        </w:tc>
      </w:tr>
      <w:tr w:rsidR="00FC23D9" w:rsidRPr="00FC23D9" w14:paraId="26EBE302" w14:textId="77777777" w:rsidTr="00FC2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2D396C5D" w14:textId="04AB4BE0" w:rsidR="00FC23D9" w:rsidRPr="00FC23D9" w:rsidRDefault="00175BF5" w:rsidP="00C57415">
            <w:pPr>
              <w:pStyle w:val="Heading2"/>
              <w:outlineLvl w:val="1"/>
              <w:rPr>
                <w:b w:val="0"/>
              </w:rPr>
            </w:pPr>
            <w:r>
              <w:rPr>
                <w:b w:val="0"/>
              </w:rPr>
              <w:t>Mobile Apps (iOS, Android)</w:t>
            </w:r>
          </w:p>
        </w:tc>
        <w:tc>
          <w:tcPr>
            <w:tcW w:w="2547" w:type="dxa"/>
          </w:tcPr>
          <w:p w14:paraId="0EFEF225" w14:textId="6AC48A5A" w:rsidR="00FC23D9" w:rsidRPr="00FC23D9" w:rsidRDefault="00175BF5" w:rsidP="00C57415">
            <w:pPr>
              <w:pStyle w:val="Heading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Channels</w:t>
            </w:r>
          </w:p>
        </w:tc>
        <w:tc>
          <w:tcPr>
            <w:tcW w:w="2547" w:type="dxa"/>
          </w:tcPr>
          <w:p w14:paraId="659C3E6B" w14:textId="77777777" w:rsidR="00FC23D9" w:rsidRPr="00FC23D9" w:rsidRDefault="00FC23D9" w:rsidP="00C57415">
            <w:pPr>
              <w:pStyle w:val="Heading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547" w:type="dxa"/>
          </w:tcPr>
          <w:p w14:paraId="36138BED" w14:textId="77777777" w:rsidR="00FC23D9" w:rsidRPr="00FC23D9" w:rsidRDefault="00FC23D9" w:rsidP="00C57415">
            <w:pPr>
              <w:pStyle w:val="Heading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</w:rPr>
            </w:pPr>
          </w:p>
        </w:tc>
      </w:tr>
      <w:tr w:rsidR="00FC23D9" w:rsidRPr="00FC23D9" w14:paraId="1F75CA7D" w14:textId="77777777" w:rsidTr="00FC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42708A62" w14:textId="4CB00901" w:rsidR="00FC23D9" w:rsidRPr="00FC23D9" w:rsidRDefault="00130AAA" w:rsidP="00C57415">
            <w:pPr>
              <w:pStyle w:val="Heading2"/>
              <w:outlineLvl w:val="1"/>
              <w:rPr>
                <w:b w:val="0"/>
              </w:rPr>
            </w:pPr>
            <w:r>
              <w:rPr>
                <w:b w:val="0"/>
              </w:rPr>
              <w:t>Micro-services</w:t>
            </w:r>
          </w:p>
        </w:tc>
        <w:tc>
          <w:tcPr>
            <w:tcW w:w="2547" w:type="dxa"/>
          </w:tcPr>
          <w:p w14:paraId="7279B674" w14:textId="185640A2" w:rsidR="00FC23D9" w:rsidRPr="00FC23D9" w:rsidRDefault="00130AAA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Middleware</w:t>
            </w:r>
          </w:p>
        </w:tc>
        <w:tc>
          <w:tcPr>
            <w:tcW w:w="2547" w:type="dxa"/>
          </w:tcPr>
          <w:p w14:paraId="42596CB6" w14:textId="3FFA5574" w:rsidR="00FC23D9" w:rsidRPr="00FC23D9" w:rsidRDefault="00130AAA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 uses microservices architecture that can be deployed on Docker to serve several functions e.g. tallying, authentication, external communication with other APIs e.g. IPRS etc.</w:t>
            </w:r>
          </w:p>
        </w:tc>
        <w:tc>
          <w:tcPr>
            <w:tcW w:w="2547" w:type="dxa"/>
          </w:tcPr>
          <w:p w14:paraId="7BAC6398" w14:textId="77777777" w:rsidR="00FC23D9" w:rsidRPr="00FC23D9" w:rsidRDefault="00FC23D9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30AAA" w:rsidRPr="00FC23D9" w14:paraId="79FC1010" w14:textId="77777777" w:rsidTr="00FC2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7FEB933" w14:textId="56013EEE" w:rsidR="00130AAA" w:rsidRDefault="00130AAA" w:rsidP="00C57415">
            <w:pPr>
              <w:pStyle w:val="Heading2"/>
              <w:outlineLvl w:val="1"/>
              <w:rPr>
                <w:b w:val="0"/>
              </w:rPr>
            </w:pPr>
            <w:r>
              <w:rPr>
                <w:b w:val="0"/>
              </w:rPr>
              <w:t>Data and Analytics layer</w:t>
            </w:r>
          </w:p>
        </w:tc>
        <w:tc>
          <w:tcPr>
            <w:tcW w:w="2547" w:type="dxa"/>
          </w:tcPr>
          <w:p w14:paraId="08D819E4" w14:textId="371348BB" w:rsidR="00130AAA" w:rsidRDefault="00130AAA" w:rsidP="00C57415">
            <w:pPr>
              <w:pStyle w:val="Heading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This constitutes of both RDBMS and non-structured DBMS. </w:t>
            </w:r>
          </w:p>
          <w:p w14:paraId="4213AECC" w14:textId="155A66D5" w:rsidR="00130AAA" w:rsidRPr="00130AAA" w:rsidRDefault="00130AAA" w:rsidP="00130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AAA"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t>Data lakes are used for data aggregation and visualization to establish and answer the WHY</w:t>
            </w:r>
            <w:r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t xml:space="preserve"> </w:t>
            </w:r>
            <w:r w:rsidRPr="00130AAA">
              <w:rPr>
                <w:rFonts w:asciiTheme="majorHAnsi" w:hAnsiTheme="majorHAnsi"/>
                <w:bCs/>
                <w:color w:val="404040" w:themeColor="text1" w:themeTint="BF"/>
                <w:sz w:val="24"/>
                <w:szCs w:val="26"/>
              </w:rPr>
              <w:t>(goes beyond WHAT).</w:t>
            </w:r>
          </w:p>
        </w:tc>
        <w:tc>
          <w:tcPr>
            <w:tcW w:w="2547" w:type="dxa"/>
          </w:tcPr>
          <w:p w14:paraId="082596B6" w14:textId="77777777" w:rsidR="00130AAA" w:rsidRDefault="00130AAA" w:rsidP="00C57415">
            <w:pPr>
              <w:pStyle w:val="Heading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547" w:type="dxa"/>
          </w:tcPr>
          <w:p w14:paraId="25138C5A" w14:textId="77777777" w:rsidR="00130AAA" w:rsidRPr="00FC23D9" w:rsidRDefault="00130AAA" w:rsidP="00C57415">
            <w:pPr>
              <w:pStyle w:val="Heading2"/>
              <w:outlineLvl w:val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</w:rPr>
            </w:pPr>
          </w:p>
        </w:tc>
      </w:tr>
      <w:tr w:rsidR="00FC23D9" w:rsidRPr="00FC23D9" w14:paraId="56EF82CC" w14:textId="77777777" w:rsidTr="00FC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4E5D217" w14:textId="6565E2BE" w:rsidR="00FC23D9" w:rsidRPr="00FC23D9" w:rsidRDefault="00FC23D9" w:rsidP="00C57415">
            <w:pPr>
              <w:pStyle w:val="Heading2"/>
              <w:outlineLvl w:val="1"/>
              <w:rPr>
                <w:b w:val="0"/>
              </w:rPr>
            </w:pPr>
          </w:p>
        </w:tc>
        <w:tc>
          <w:tcPr>
            <w:tcW w:w="2547" w:type="dxa"/>
          </w:tcPr>
          <w:p w14:paraId="7FB96410" w14:textId="77777777" w:rsidR="00FC23D9" w:rsidRPr="00FC23D9" w:rsidRDefault="00FC23D9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547" w:type="dxa"/>
          </w:tcPr>
          <w:p w14:paraId="0640C45C" w14:textId="77777777" w:rsidR="00FC23D9" w:rsidRPr="00FC23D9" w:rsidRDefault="00FC23D9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547" w:type="dxa"/>
          </w:tcPr>
          <w:p w14:paraId="7DB9AB59" w14:textId="77777777" w:rsidR="00FC23D9" w:rsidRPr="00FC23D9" w:rsidRDefault="00FC23D9" w:rsidP="00C5741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14:paraId="7679238B" w14:textId="77777777" w:rsidR="00542581" w:rsidRDefault="00542581" w:rsidP="00C57415">
      <w:pPr>
        <w:pStyle w:val="Heading2"/>
      </w:pPr>
    </w:p>
    <w:p w14:paraId="20557AEB" w14:textId="6A7F046A" w:rsidR="00542581" w:rsidRPr="008B6B9D" w:rsidRDefault="008B6B9D" w:rsidP="008B6B9D">
      <w:pPr>
        <w:pStyle w:val="Heading1"/>
      </w:pPr>
      <w:r w:rsidRPr="008B6B9D">
        <w:t>Delivery Package</w:t>
      </w:r>
    </w:p>
    <w:p w14:paraId="3E8E0C6A" w14:textId="46CB64D3" w:rsidR="008B6B9D" w:rsidRDefault="008B6B9D" w:rsidP="008B6B9D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delivery package committed on GitHub includes the following: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3395"/>
        <w:gridCol w:w="3396"/>
        <w:gridCol w:w="3396"/>
      </w:tblGrid>
      <w:tr w:rsidR="008B6B9D" w14:paraId="23AD30F5" w14:textId="77777777" w:rsidTr="008B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5DDE0D3A" w14:textId="3BF343B6" w:rsidR="008B6B9D" w:rsidRDefault="008B6B9D" w:rsidP="008B6B9D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Component</w:t>
            </w:r>
          </w:p>
        </w:tc>
        <w:tc>
          <w:tcPr>
            <w:tcW w:w="3396" w:type="dxa"/>
          </w:tcPr>
          <w:p w14:paraId="2AAE62DC" w14:textId="7E796472" w:rsidR="008B6B9D" w:rsidRDefault="008B6B9D" w:rsidP="008B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Details</w:t>
            </w:r>
          </w:p>
        </w:tc>
        <w:tc>
          <w:tcPr>
            <w:tcW w:w="3396" w:type="dxa"/>
          </w:tcPr>
          <w:p w14:paraId="7F1354E7" w14:textId="120F669F" w:rsidR="008B6B9D" w:rsidRDefault="008B6B9D" w:rsidP="008B6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Comments</w:t>
            </w:r>
          </w:p>
        </w:tc>
      </w:tr>
      <w:tr w:rsidR="008B6B9D" w14:paraId="487A8645" w14:textId="77777777" w:rsidTr="008B6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463BF767" w14:textId="73E0A951" w:rsidR="008B6B9D" w:rsidRDefault="008B6B9D" w:rsidP="008B6B9D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Mobile App</w:t>
            </w:r>
          </w:p>
        </w:tc>
        <w:tc>
          <w:tcPr>
            <w:tcW w:w="3396" w:type="dxa"/>
          </w:tcPr>
          <w:p w14:paraId="058F0071" w14:textId="0CCC742D" w:rsidR="008B6B9D" w:rsidRDefault="008B6B9D" w:rsidP="008B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Uses Google Map API to get your coordinates, fetches the nearest polling station</w:t>
            </w:r>
          </w:p>
        </w:tc>
        <w:tc>
          <w:tcPr>
            <w:tcW w:w="3396" w:type="dxa"/>
          </w:tcPr>
          <w:p w14:paraId="5A10903E" w14:textId="77777777" w:rsidR="008B6B9D" w:rsidRDefault="008B6B9D" w:rsidP="008B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  <w:tr w:rsidR="008B6B9D" w14:paraId="3367CAD1" w14:textId="77777777" w:rsidTr="008B6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1F7DE68D" w14:textId="1A919D9E" w:rsidR="008B6B9D" w:rsidRDefault="008B6B9D" w:rsidP="008B6B9D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Uber API</w:t>
            </w:r>
          </w:p>
        </w:tc>
        <w:tc>
          <w:tcPr>
            <w:tcW w:w="3396" w:type="dxa"/>
          </w:tcPr>
          <w:p w14:paraId="3C026EC3" w14:textId="5F5883DF" w:rsidR="008B6B9D" w:rsidRDefault="008B6B9D" w:rsidP="008B6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To estimate fare to the polling station.</w:t>
            </w:r>
          </w:p>
        </w:tc>
        <w:tc>
          <w:tcPr>
            <w:tcW w:w="3396" w:type="dxa"/>
          </w:tcPr>
          <w:p w14:paraId="446009E1" w14:textId="77777777" w:rsidR="008B6B9D" w:rsidRDefault="008B6B9D" w:rsidP="008B6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  <w:tr w:rsidR="008B6B9D" w14:paraId="4B4BF498" w14:textId="77777777" w:rsidTr="008B6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5" w:type="dxa"/>
          </w:tcPr>
          <w:p w14:paraId="2FDC71BE" w14:textId="3E8DB908" w:rsidR="008B6B9D" w:rsidRDefault="00913179" w:rsidP="008B6B9D">
            <w:p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WEB/WAP</w:t>
            </w:r>
          </w:p>
        </w:tc>
        <w:tc>
          <w:tcPr>
            <w:tcW w:w="3396" w:type="dxa"/>
          </w:tcPr>
          <w:p w14:paraId="37045A3E" w14:textId="5E00409F" w:rsidR="008B6B9D" w:rsidRDefault="00913179" w:rsidP="008B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Has analytics and dashboards.</w:t>
            </w:r>
          </w:p>
        </w:tc>
        <w:tc>
          <w:tcPr>
            <w:tcW w:w="3396" w:type="dxa"/>
          </w:tcPr>
          <w:p w14:paraId="3D06DCA8" w14:textId="77777777" w:rsidR="008B6B9D" w:rsidRDefault="008B6B9D" w:rsidP="008B6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</w:rPr>
            </w:pPr>
          </w:p>
        </w:tc>
      </w:tr>
    </w:tbl>
    <w:p w14:paraId="42786A6A" w14:textId="5B807A08" w:rsidR="00CE6CF9" w:rsidRPr="00771A15" w:rsidRDefault="00CE6CF9" w:rsidP="00807850">
      <w:bookmarkStart w:id="15" w:name="_GoBack"/>
      <w:bookmarkEnd w:id="14"/>
      <w:bookmarkEnd w:id="15"/>
    </w:p>
    <w:sectPr w:rsidR="00CE6CF9" w:rsidRPr="00771A15" w:rsidSect="00FF5DD2">
      <w:footerReference w:type="default" r:id="rId12"/>
      <w:pgSz w:w="11907" w:h="16839" w:code="9"/>
      <w:pgMar w:top="1080" w:right="900" w:bottom="108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0DBCF" w14:textId="77777777" w:rsidR="009D0BDC" w:rsidRDefault="009D0BDC">
      <w:pPr>
        <w:spacing w:after="0" w:line="240" w:lineRule="auto"/>
      </w:pPr>
      <w:r>
        <w:separator/>
      </w:r>
    </w:p>
  </w:endnote>
  <w:endnote w:type="continuationSeparator" w:id="0">
    <w:p w14:paraId="48097906" w14:textId="77777777" w:rsidR="009D0BDC" w:rsidRDefault="009D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altName w:val="Device Font 10cpi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0F872" w14:textId="77777777" w:rsidR="00D8141F" w:rsidRPr="00970104" w:rsidRDefault="00D8141F" w:rsidP="00970104">
    <w:pPr>
      <w:pStyle w:val="Footer"/>
    </w:pPr>
    <w:r>
      <w:rPr>
        <w:noProof/>
        <w:lang w:eastAsia="en-US"/>
      </w:rPr>
      <w:drawing>
        <wp:inline distT="0" distB="0" distL="0" distR="0" wp14:anchorId="1A84AA98" wp14:editId="6E914755">
          <wp:extent cx="7086600" cy="895297"/>
          <wp:effectExtent l="0" t="0" r="0" b="63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eamline 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3252" cy="901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92DF9" w14:textId="77777777" w:rsidR="009D0BDC" w:rsidRDefault="009D0BDC">
      <w:pPr>
        <w:spacing w:after="0" w:line="240" w:lineRule="auto"/>
      </w:pPr>
      <w:r>
        <w:separator/>
      </w:r>
    </w:p>
  </w:footnote>
  <w:footnote w:type="continuationSeparator" w:id="0">
    <w:p w14:paraId="271B9548" w14:textId="77777777" w:rsidR="009D0BDC" w:rsidRDefault="009D0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2B78"/>
    <w:multiLevelType w:val="hybridMultilevel"/>
    <w:tmpl w:val="8934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F4072"/>
    <w:multiLevelType w:val="hybridMultilevel"/>
    <w:tmpl w:val="00E260CA"/>
    <w:lvl w:ilvl="0" w:tplc="B252881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094419AE"/>
    <w:multiLevelType w:val="hybridMultilevel"/>
    <w:tmpl w:val="A22289F8"/>
    <w:lvl w:ilvl="0" w:tplc="7F403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1024C"/>
    <w:multiLevelType w:val="hybridMultilevel"/>
    <w:tmpl w:val="2F681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5380B"/>
    <w:multiLevelType w:val="hybridMultilevel"/>
    <w:tmpl w:val="8BB2B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48A"/>
    <w:multiLevelType w:val="hybridMultilevel"/>
    <w:tmpl w:val="830A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D2A87"/>
    <w:multiLevelType w:val="hybridMultilevel"/>
    <w:tmpl w:val="29C82D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56C24"/>
    <w:multiLevelType w:val="hybridMultilevel"/>
    <w:tmpl w:val="D7B60454"/>
    <w:lvl w:ilvl="0" w:tplc="81D4300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01857"/>
    <w:multiLevelType w:val="hybridMultilevel"/>
    <w:tmpl w:val="DA4A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44F79"/>
    <w:multiLevelType w:val="hybridMultilevel"/>
    <w:tmpl w:val="2FBC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A2B47"/>
    <w:multiLevelType w:val="hybridMultilevel"/>
    <w:tmpl w:val="83B4EE1C"/>
    <w:lvl w:ilvl="0" w:tplc="B2528818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D12F0"/>
    <w:multiLevelType w:val="hybridMultilevel"/>
    <w:tmpl w:val="56207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372F3"/>
    <w:multiLevelType w:val="hybridMultilevel"/>
    <w:tmpl w:val="2664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2457C"/>
    <w:multiLevelType w:val="hybridMultilevel"/>
    <w:tmpl w:val="9908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5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12"/>
  </w:num>
  <w:num w:numId="11">
    <w:abstractNumId w:val="10"/>
  </w:num>
  <w:num w:numId="12">
    <w:abstractNumId w:val="7"/>
  </w:num>
  <w:num w:numId="13">
    <w:abstractNumId w:val="2"/>
  </w:num>
  <w:num w:numId="14">
    <w:abstractNumId w:val="14"/>
  </w:num>
  <w:num w:numId="15">
    <w:abstractNumId w:val="13"/>
  </w:num>
  <w:num w:numId="1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F7"/>
    <w:rsid w:val="00002ACF"/>
    <w:rsid w:val="00002C04"/>
    <w:rsid w:val="00002ECC"/>
    <w:rsid w:val="0000416F"/>
    <w:rsid w:val="0000522D"/>
    <w:rsid w:val="00006D4E"/>
    <w:rsid w:val="00010F8A"/>
    <w:rsid w:val="000136F8"/>
    <w:rsid w:val="00013E03"/>
    <w:rsid w:val="00015534"/>
    <w:rsid w:val="00016033"/>
    <w:rsid w:val="000160F0"/>
    <w:rsid w:val="00017140"/>
    <w:rsid w:val="000176DD"/>
    <w:rsid w:val="00017C69"/>
    <w:rsid w:val="0002047A"/>
    <w:rsid w:val="000209F2"/>
    <w:rsid w:val="00021D16"/>
    <w:rsid w:val="00021EC6"/>
    <w:rsid w:val="000227D2"/>
    <w:rsid w:val="00022AD4"/>
    <w:rsid w:val="00023030"/>
    <w:rsid w:val="00025CC0"/>
    <w:rsid w:val="00026419"/>
    <w:rsid w:val="0002673F"/>
    <w:rsid w:val="000273B5"/>
    <w:rsid w:val="00030038"/>
    <w:rsid w:val="00030874"/>
    <w:rsid w:val="000320AE"/>
    <w:rsid w:val="00034E2D"/>
    <w:rsid w:val="000373ED"/>
    <w:rsid w:val="00040C7D"/>
    <w:rsid w:val="00040DF8"/>
    <w:rsid w:val="00041E75"/>
    <w:rsid w:val="000442F9"/>
    <w:rsid w:val="000456AE"/>
    <w:rsid w:val="00046AFA"/>
    <w:rsid w:val="00046F94"/>
    <w:rsid w:val="000479DA"/>
    <w:rsid w:val="00047FD8"/>
    <w:rsid w:val="00050DB2"/>
    <w:rsid w:val="000514ED"/>
    <w:rsid w:val="000522A9"/>
    <w:rsid w:val="000531F5"/>
    <w:rsid w:val="0005474F"/>
    <w:rsid w:val="00055CD3"/>
    <w:rsid w:val="00056AB2"/>
    <w:rsid w:val="0005775D"/>
    <w:rsid w:val="000615E4"/>
    <w:rsid w:val="00062663"/>
    <w:rsid w:val="00063FA0"/>
    <w:rsid w:val="000647C4"/>
    <w:rsid w:val="00066538"/>
    <w:rsid w:val="00066AD6"/>
    <w:rsid w:val="000677F9"/>
    <w:rsid w:val="00070FCA"/>
    <w:rsid w:val="0007135F"/>
    <w:rsid w:val="00071DC1"/>
    <w:rsid w:val="0007416E"/>
    <w:rsid w:val="0007524A"/>
    <w:rsid w:val="000761A6"/>
    <w:rsid w:val="0007632C"/>
    <w:rsid w:val="00077766"/>
    <w:rsid w:val="00077B53"/>
    <w:rsid w:val="00082AA1"/>
    <w:rsid w:val="00082B2D"/>
    <w:rsid w:val="00090C07"/>
    <w:rsid w:val="00092977"/>
    <w:rsid w:val="00095960"/>
    <w:rsid w:val="00095BCC"/>
    <w:rsid w:val="00096289"/>
    <w:rsid w:val="000A29B2"/>
    <w:rsid w:val="000A2DCD"/>
    <w:rsid w:val="000A357D"/>
    <w:rsid w:val="000A4AB7"/>
    <w:rsid w:val="000A58F6"/>
    <w:rsid w:val="000A63FC"/>
    <w:rsid w:val="000A6479"/>
    <w:rsid w:val="000A6CE4"/>
    <w:rsid w:val="000A6D2D"/>
    <w:rsid w:val="000B1C04"/>
    <w:rsid w:val="000B23A2"/>
    <w:rsid w:val="000B26C0"/>
    <w:rsid w:val="000B2900"/>
    <w:rsid w:val="000B3030"/>
    <w:rsid w:val="000B389A"/>
    <w:rsid w:val="000B416E"/>
    <w:rsid w:val="000B43D7"/>
    <w:rsid w:val="000B43FD"/>
    <w:rsid w:val="000B452B"/>
    <w:rsid w:val="000B4BB9"/>
    <w:rsid w:val="000B7BA2"/>
    <w:rsid w:val="000C00E0"/>
    <w:rsid w:val="000C03BA"/>
    <w:rsid w:val="000C1721"/>
    <w:rsid w:val="000C186A"/>
    <w:rsid w:val="000C1DB2"/>
    <w:rsid w:val="000C2F90"/>
    <w:rsid w:val="000C4801"/>
    <w:rsid w:val="000C7F72"/>
    <w:rsid w:val="000D5AF8"/>
    <w:rsid w:val="000D5BFC"/>
    <w:rsid w:val="000D636A"/>
    <w:rsid w:val="000D75EB"/>
    <w:rsid w:val="000E0C15"/>
    <w:rsid w:val="000E25F0"/>
    <w:rsid w:val="000E5232"/>
    <w:rsid w:val="000E529D"/>
    <w:rsid w:val="000E603F"/>
    <w:rsid w:val="000E7463"/>
    <w:rsid w:val="000F007E"/>
    <w:rsid w:val="000F205B"/>
    <w:rsid w:val="000F338B"/>
    <w:rsid w:val="000F52BA"/>
    <w:rsid w:val="000F6FDD"/>
    <w:rsid w:val="000F7FA7"/>
    <w:rsid w:val="0010116C"/>
    <w:rsid w:val="00105795"/>
    <w:rsid w:val="001078A5"/>
    <w:rsid w:val="00110B5A"/>
    <w:rsid w:val="0011181A"/>
    <w:rsid w:val="00113A60"/>
    <w:rsid w:val="00114411"/>
    <w:rsid w:val="001164B2"/>
    <w:rsid w:val="0011693D"/>
    <w:rsid w:val="0012052C"/>
    <w:rsid w:val="00120643"/>
    <w:rsid w:val="00121E44"/>
    <w:rsid w:val="00122A5D"/>
    <w:rsid w:val="00123B9A"/>
    <w:rsid w:val="00125657"/>
    <w:rsid w:val="00125BD7"/>
    <w:rsid w:val="00126499"/>
    <w:rsid w:val="00126607"/>
    <w:rsid w:val="00127069"/>
    <w:rsid w:val="001279B3"/>
    <w:rsid w:val="00130AAA"/>
    <w:rsid w:val="00133785"/>
    <w:rsid w:val="001339A1"/>
    <w:rsid w:val="001343C0"/>
    <w:rsid w:val="00135722"/>
    <w:rsid w:val="001368D3"/>
    <w:rsid w:val="00137C18"/>
    <w:rsid w:val="001405F4"/>
    <w:rsid w:val="00140D5A"/>
    <w:rsid w:val="00141E4B"/>
    <w:rsid w:val="001424E3"/>
    <w:rsid w:val="00144206"/>
    <w:rsid w:val="00144C0D"/>
    <w:rsid w:val="00144F7C"/>
    <w:rsid w:val="001458F7"/>
    <w:rsid w:val="0014607C"/>
    <w:rsid w:val="0014652E"/>
    <w:rsid w:val="00147037"/>
    <w:rsid w:val="00147E25"/>
    <w:rsid w:val="001504B3"/>
    <w:rsid w:val="001521DE"/>
    <w:rsid w:val="0015594D"/>
    <w:rsid w:val="001574C3"/>
    <w:rsid w:val="00157E4A"/>
    <w:rsid w:val="00161361"/>
    <w:rsid w:val="00161DBD"/>
    <w:rsid w:val="00164133"/>
    <w:rsid w:val="0016581D"/>
    <w:rsid w:val="00166696"/>
    <w:rsid w:val="00167665"/>
    <w:rsid w:val="0017030A"/>
    <w:rsid w:val="00171960"/>
    <w:rsid w:val="00171DDE"/>
    <w:rsid w:val="00171F97"/>
    <w:rsid w:val="00173992"/>
    <w:rsid w:val="00173AA4"/>
    <w:rsid w:val="00173F25"/>
    <w:rsid w:val="00175BF5"/>
    <w:rsid w:val="001760C6"/>
    <w:rsid w:val="001770C3"/>
    <w:rsid w:val="00177A83"/>
    <w:rsid w:val="0018000C"/>
    <w:rsid w:val="00180136"/>
    <w:rsid w:val="001801E8"/>
    <w:rsid w:val="001805B2"/>
    <w:rsid w:val="0018158D"/>
    <w:rsid w:val="0018177D"/>
    <w:rsid w:val="00182861"/>
    <w:rsid w:val="001842EA"/>
    <w:rsid w:val="001847D3"/>
    <w:rsid w:val="00185456"/>
    <w:rsid w:val="00187992"/>
    <w:rsid w:val="00190857"/>
    <w:rsid w:val="00190AB8"/>
    <w:rsid w:val="00191B84"/>
    <w:rsid w:val="00193592"/>
    <w:rsid w:val="001946EA"/>
    <w:rsid w:val="00195AF7"/>
    <w:rsid w:val="00195E81"/>
    <w:rsid w:val="001961A3"/>
    <w:rsid w:val="001A0003"/>
    <w:rsid w:val="001A1A52"/>
    <w:rsid w:val="001A1CFE"/>
    <w:rsid w:val="001A1E40"/>
    <w:rsid w:val="001A332C"/>
    <w:rsid w:val="001A4549"/>
    <w:rsid w:val="001A5F2E"/>
    <w:rsid w:val="001B0227"/>
    <w:rsid w:val="001B0D9E"/>
    <w:rsid w:val="001B1E4A"/>
    <w:rsid w:val="001B36A2"/>
    <w:rsid w:val="001B3FBE"/>
    <w:rsid w:val="001B45EC"/>
    <w:rsid w:val="001B47E5"/>
    <w:rsid w:val="001B4861"/>
    <w:rsid w:val="001B4B73"/>
    <w:rsid w:val="001B4ED1"/>
    <w:rsid w:val="001B56C0"/>
    <w:rsid w:val="001B6661"/>
    <w:rsid w:val="001B6F84"/>
    <w:rsid w:val="001C1226"/>
    <w:rsid w:val="001C1E7D"/>
    <w:rsid w:val="001C38D0"/>
    <w:rsid w:val="001C6B1E"/>
    <w:rsid w:val="001C6D06"/>
    <w:rsid w:val="001D11C6"/>
    <w:rsid w:val="001D34E9"/>
    <w:rsid w:val="001D4488"/>
    <w:rsid w:val="001D48A2"/>
    <w:rsid w:val="001D5715"/>
    <w:rsid w:val="001D68FA"/>
    <w:rsid w:val="001D6B7D"/>
    <w:rsid w:val="001E0FDB"/>
    <w:rsid w:val="001E13CF"/>
    <w:rsid w:val="001E253E"/>
    <w:rsid w:val="001E2A43"/>
    <w:rsid w:val="001E5078"/>
    <w:rsid w:val="001E53BA"/>
    <w:rsid w:val="001E55CD"/>
    <w:rsid w:val="001E582F"/>
    <w:rsid w:val="001E5A3B"/>
    <w:rsid w:val="001E66B2"/>
    <w:rsid w:val="001E784B"/>
    <w:rsid w:val="001F17E2"/>
    <w:rsid w:val="001F2C92"/>
    <w:rsid w:val="001F36B9"/>
    <w:rsid w:val="001F4EB9"/>
    <w:rsid w:val="001F523C"/>
    <w:rsid w:val="001F6AD2"/>
    <w:rsid w:val="00200D0E"/>
    <w:rsid w:val="00202120"/>
    <w:rsid w:val="00202527"/>
    <w:rsid w:val="002027A6"/>
    <w:rsid w:val="00203F4A"/>
    <w:rsid w:val="00205E06"/>
    <w:rsid w:val="0020634C"/>
    <w:rsid w:val="002102BB"/>
    <w:rsid w:val="00210A0E"/>
    <w:rsid w:val="00210FA8"/>
    <w:rsid w:val="00211189"/>
    <w:rsid w:val="00211D23"/>
    <w:rsid w:val="002141AE"/>
    <w:rsid w:val="00216522"/>
    <w:rsid w:val="00216D47"/>
    <w:rsid w:val="002208E1"/>
    <w:rsid w:val="00220A25"/>
    <w:rsid w:val="00220E55"/>
    <w:rsid w:val="00221361"/>
    <w:rsid w:val="002215EA"/>
    <w:rsid w:val="00221AA7"/>
    <w:rsid w:val="00221BF2"/>
    <w:rsid w:val="00221DBD"/>
    <w:rsid w:val="00222555"/>
    <w:rsid w:val="0022336A"/>
    <w:rsid w:val="00223A14"/>
    <w:rsid w:val="002247D0"/>
    <w:rsid w:val="00225703"/>
    <w:rsid w:val="00225733"/>
    <w:rsid w:val="002278A4"/>
    <w:rsid w:val="00231FEF"/>
    <w:rsid w:val="00232022"/>
    <w:rsid w:val="00232142"/>
    <w:rsid w:val="00232362"/>
    <w:rsid w:val="00232942"/>
    <w:rsid w:val="0023437D"/>
    <w:rsid w:val="00235E53"/>
    <w:rsid w:val="00236466"/>
    <w:rsid w:val="00236756"/>
    <w:rsid w:val="00240C2A"/>
    <w:rsid w:val="00240D59"/>
    <w:rsid w:val="0024129B"/>
    <w:rsid w:val="002413D2"/>
    <w:rsid w:val="00241684"/>
    <w:rsid w:val="00241C00"/>
    <w:rsid w:val="0024212F"/>
    <w:rsid w:val="00243D0D"/>
    <w:rsid w:val="00244FFC"/>
    <w:rsid w:val="00246D0F"/>
    <w:rsid w:val="00250C00"/>
    <w:rsid w:val="00250C6F"/>
    <w:rsid w:val="00251DF3"/>
    <w:rsid w:val="00252885"/>
    <w:rsid w:val="00252F4D"/>
    <w:rsid w:val="00254CA5"/>
    <w:rsid w:val="00256D17"/>
    <w:rsid w:val="00261013"/>
    <w:rsid w:val="00263E3B"/>
    <w:rsid w:val="00265296"/>
    <w:rsid w:val="00266187"/>
    <w:rsid w:val="002661A3"/>
    <w:rsid w:val="002702DA"/>
    <w:rsid w:val="00271680"/>
    <w:rsid w:val="00273271"/>
    <w:rsid w:val="00273552"/>
    <w:rsid w:val="002741D1"/>
    <w:rsid w:val="00275EEB"/>
    <w:rsid w:val="002816D3"/>
    <w:rsid w:val="0028389A"/>
    <w:rsid w:val="00284057"/>
    <w:rsid w:val="00284910"/>
    <w:rsid w:val="0028576E"/>
    <w:rsid w:val="002874BA"/>
    <w:rsid w:val="0029007C"/>
    <w:rsid w:val="00290CC6"/>
    <w:rsid w:val="002922A5"/>
    <w:rsid w:val="00293CD6"/>
    <w:rsid w:val="00293D99"/>
    <w:rsid w:val="00293FB9"/>
    <w:rsid w:val="00295F09"/>
    <w:rsid w:val="00296A07"/>
    <w:rsid w:val="00296B14"/>
    <w:rsid w:val="002972C6"/>
    <w:rsid w:val="00297A8D"/>
    <w:rsid w:val="002A0A6D"/>
    <w:rsid w:val="002A0FB6"/>
    <w:rsid w:val="002A53DE"/>
    <w:rsid w:val="002A6171"/>
    <w:rsid w:val="002A6EC2"/>
    <w:rsid w:val="002A78BA"/>
    <w:rsid w:val="002A7B30"/>
    <w:rsid w:val="002A7F39"/>
    <w:rsid w:val="002B09B9"/>
    <w:rsid w:val="002B1008"/>
    <w:rsid w:val="002B34E1"/>
    <w:rsid w:val="002B4365"/>
    <w:rsid w:val="002B45DD"/>
    <w:rsid w:val="002B6DE8"/>
    <w:rsid w:val="002C020D"/>
    <w:rsid w:val="002C1D08"/>
    <w:rsid w:val="002C44F6"/>
    <w:rsid w:val="002C48F6"/>
    <w:rsid w:val="002C59F3"/>
    <w:rsid w:val="002D1E0F"/>
    <w:rsid w:val="002D1F4B"/>
    <w:rsid w:val="002D30C1"/>
    <w:rsid w:val="002D53B8"/>
    <w:rsid w:val="002D6A0A"/>
    <w:rsid w:val="002D7F41"/>
    <w:rsid w:val="002E3DD4"/>
    <w:rsid w:val="002E56A3"/>
    <w:rsid w:val="002E5827"/>
    <w:rsid w:val="002F044A"/>
    <w:rsid w:val="002F1C53"/>
    <w:rsid w:val="002F201E"/>
    <w:rsid w:val="002F2A3E"/>
    <w:rsid w:val="002F2FD8"/>
    <w:rsid w:val="002F321F"/>
    <w:rsid w:val="002F4295"/>
    <w:rsid w:val="002F6D86"/>
    <w:rsid w:val="002F6DA1"/>
    <w:rsid w:val="002F73CD"/>
    <w:rsid w:val="003013B3"/>
    <w:rsid w:val="00301AF4"/>
    <w:rsid w:val="0030652F"/>
    <w:rsid w:val="00306E09"/>
    <w:rsid w:val="003106A4"/>
    <w:rsid w:val="00310A41"/>
    <w:rsid w:val="00310BE5"/>
    <w:rsid w:val="003114F2"/>
    <w:rsid w:val="003121CD"/>
    <w:rsid w:val="0031347A"/>
    <w:rsid w:val="00315F45"/>
    <w:rsid w:val="003165FE"/>
    <w:rsid w:val="00316E30"/>
    <w:rsid w:val="00321803"/>
    <w:rsid w:val="003229E0"/>
    <w:rsid w:val="00322C0B"/>
    <w:rsid w:val="003234F1"/>
    <w:rsid w:val="00324B4F"/>
    <w:rsid w:val="0032565E"/>
    <w:rsid w:val="00325A93"/>
    <w:rsid w:val="00327C7E"/>
    <w:rsid w:val="0033369E"/>
    <w:rsid w:val="00334AE9"/>
    <w:rsid w:val="00336C72"/>
    <w:rsid w:val="0034071D"/>
    <w:rsid w:val="0034086D"/>
    <w:rsid w:val="003434F7"/>
    <w:rsid w:val="003437A2"/>
    <w:rsid w:val="00345286"/>
    <w:rsid w:val="003452A0"/>
    <w:rsid w:val="00345389"/>
    <w:rsid w:val="003453B4"/>
    <w:rsid w:val="00346650"/>
    <w:rsid w:val="00346F3B"/>
    <w:rsid w:val="00347CD2"/>
    <w:rsid w:val="00350E52"/>
    <w:rsid w:val="00351553"/>
    <w:rsid w:val="00351966"/>
    <w:rsid w:val="003520FB"/>
    <w:rsid w:val="00352F9C"/>
    <w:rsid w:val="0035400A"/>
    <w:rsid w:val="00354450"/>
    <w:rsid w:val="00356261"/>
    <w:rsid w:val="003570B2"/>
    <w:rsid w:val="0036062C"/>
    <w:rsid w:val="00362C11"/>
    <w:rsid w:val="00362F07"/>
    <w:rsid w:val="00364A93"/>
    <w:rsid w:val="003704EA"/>
    <w:rsid w:val="00370607"/>
    <w:rsid w:val="00371549"/>
    <w:rsid w:val="003736A6"/>
    <w:rsid w:val="00374541"/>
    <w:rsid w:val="00376020"/>
    <w:rsid w:val="003763A9"/>
    <w:rsid w:val="00377D5E"/>
    <w:rsid w:val="00381880"/>
    <w:rsid w:val="00382FF3"/>
    <w:rsid w:val="00383BF4"/>
    <w:rsid w:val="00383FC4"/>
    <w:rsid w:val="00384253"/>
    <w:rsid w:val="003849E0"/>
    <w:rsid w:val="00386992"/>
    <w:rsid w:val="00387308"/>
    <w:rsid w:val="0039122D"/>
    <w:rsid w:val="00391371"/>
    <w:rsid w:val="00394310"/>
    <w:rsid w:val="00395289"/>
    <w:rsid w:val="00395C4E"/>
    <w:rsid w:val="00396512"/>
    <w:rsid w:val="003A224F"/>
    <w:rsid w:val="003A3309"/>
    <w:rsid w:val="003A440E"/>
    <w:rsid w:val="003A502D"/>
    <w:rsid w:val="003A769D"/>
    <w:rsid w:val="003B08CA"/>
    <w:rsid w:val="003B0F1C"/>
    <w:rsid w:val="003B2761"/>
    <w:rsid w:val="003B3294"/>
    <w:rsid w:val="003B5DDD"/>
    <w:rsid w:val="003B6634"/>
    <w:rsid w:val="003C0459"/>
    <w:rsid w:val="003C1E4A"/>
    <w:rsid w:val="003C2BE0"/>
    <w:rsid w:val="003C32AB"/>
    <w:rsid w:val="003C41F8"/>
    <w:rsid w:val="003C445F"/>
    <w:rsid w:val="003C55D9"/>
    <w:rsid w:val="003C5AB9"/>
    <w:rsid w:val="003C769D"/>
    <w:rsid w:val="003D1011"/>
    <w:rsid w:val="003D5464"/>
    <w:rsid w:val="003D73F8"/>
    <w:rsid w:val="003E0722"/>
    <w:rsid w:val="003E0FF3"/>
    <w:rsid w:val="003E1D00"/>
    <w:rsid w:val="003E206E"/>
    <w:rsid w:val="003E28C1"/>
    <w:rsid w:val="003E30C7"/>
    <w:rsid w:val="003E4732"/>
    <w:rsid w:val="003E590D"/>
    <w:rsid w:val="003E6BD9"/>
    <w:rsid w:val="003E7009"/>
    <w:rsid w:val="003F19C1"/>
    <w:rsid w:val="003F23BD"/>
    <w:rsid w:val="003F2D94"/>
    <w:rsid w:val="003F38A0"/>
    <w:rsid w:val="003F4DE5"/>
    <w:rsid w:val="003F555B"/>
    <w:rsid w:val="003F60B7"/>
    <w:rsid w:val="003F624F"/>
    <w:rsid w:val="003F647C"/>
    <w:rsid w:val="00400456"/>
    <w:rsid w:val="00403310"/>
    <w:rsid w:val="00403738"/>
    <w:rsid w:val="00403BC1"/>
    <w:rsid w:val="00403DCF"/>
    <w:rsid w:val="00404AFB"/>
    <w:rsid w:val="0041020A"/>
    <w:rsid w:val="00410F11"/>
    <w:rsid w:val="00412B09"/>
    <w:rsid w:val="00413A23"/>
    <w:rsid w:val="00414473"/>
    <w:rsid w:val="00416846"/>
    <w:rsid w:val="00417781"/>
    <w:rsid w:val="0042272E"/>
    <w:rsid w:val="004246B3"/>
    <w:rsid w:val="004275EB"/>
    <w:rsid w:val="00434070"/>
    <w:rsid w:val="00434E09"/>
    <w:rsid w:val="00436E74"/>
    <w:rsid w:val="00436F67"/>
    <w:rsid w:val="00437BA8"/>
    <w:rsid w:val="004411F9"/>
    <w:rsid w:val="0044278B"/>
    <w:rsid w:val="00444DDE"/>
    <w:rsid w:val="00450096"/>
    <w:rsid w:val="00453F87"/>
    <w:rsid w:val="00454ECF"/>
    <w:rsid w:val="00457FDC"/>
    <w:rsid w:val="00460086"/>
    <w:rsid w:val="004600EE"/>
    <w:rsid w:val="00461856"/>
    <w:rsid w:val="00462D12"/>
    <w:rsid w:val="00463EFF"/>
    <w:rsid w:val="004655F7"/>
    <w:rsid w:val="00465A26"/>
    <w:rsid w:val="00465F26"/>
    <w:rsid w:val="00466CAE"/>
    <w:rsid w:val="00467B81"/>
    <w:rsid w:val="00470413"/>
    <w:rsid w:val="004711CE"/>
    <w:rsid w:val="004711E6"/>
    <w:rsid w:val="0047122F"/>
    <w:rsid w:val="00472B7D"/>
    <w:rsid w:val="00473246"/>
    <w:rsid w:val="00473452"/>
    <w:rsid w:val="004754FC"/>
    <w:rsid w:val="00480EB6"/>
    <w:rsid w:val="00480EB7"/>
    <w:rsid w:val="00482061"/>
    <w:rsid w:val="00483BC3"/>
    <w:rsid w:val="00483D53"/>
    <w:rsid w:val="004845F4"/>
    <w:rsid w:val="0048615D"/>
    <w:rsid w:val="00486C65"/>
    <w:rsid w:val="00486DBE"/>
    <w:rsid w:val="00487695"/>
    <w:rsid w:val="00487BF4"/>
    <w:rsid w:val="004907A0"/>
    <w:rsid w:val="00490BE9"/>
    <w:rsid w:val="00490D6C"/>
    <w:rsid w:val="0049146B"/>
    <w:rsid w:val="00491DDF"/>
    <w:rsid w:val="00494B16"/>
    <w:rsid w:val="0049530B"/>
    <w:rsid w:val="00495DE6"/>
    <w:rsid w:val="00496389"/>
    <w:rsid w:val="004968F8"/>
    <w:rsid w:val="00496DBC"/>
    <w:rsid w:val="00497C2E"/>
    <w:rsid w:val="004A116E"/>
    <w:rsid w:val="004A1864"/>
    <w:rsid w:val="004A45B0"/>
    <w:rsid w:val="004A5E62"/>
    <w:rsid w:val="004A6D0D"/>
    <w:rsid w:val="004A7017"/>
    <w:rsid w:val="004B07E8"/>
    <w:rsid w:val="004B1B03"/>
    <w:rsid w:val="004B3683"/>
    <w:rsid w:val="004B4299"/>
    <w:rsid w:val="004B5CBA"/>
    <w:rsid w:val="004B683A"/>
    <w:rsid w:val="004B7720"/>
    <w:rsid w:val="004C1691"/>
    <w:rsid w:val="004C1759"/>
    <w:rsid w:val="004C19F5"/>
    <w:rsid w:val="004C3118"/>
    <w:rsid w:val="004C618C"/>
    <w:rsid w:val="004C7481"/>
    <w:rsid w:val="004D01A4"/>
    <w:rsid w:val="004D0281"/>
    <w:rsid w:val="004D0639"/>
    <w:rsid w:val="004D07FD"/>
    <w:rsid w:val="004D0AB2"/>
    <w:rsid w:val="004D1852"/>
    <w:rsid w:val="004D189A"/>
    <w:rsid w:val="004D1E19"/>
    <w:rsid w:val="004D2B71"/>
    <w:rsid w:val="004D3BC9"/>
    <w:rsid w:val="004D5824"/>
    <w:rsid w:val="004D7E04"/>
    <w:rsid w:val="004E0ED9"/>
    <w:rsid w:val="004E0FA0"/>
    <w:rsid w:val="004E4090"/>
    <w:rsid w:val="004E6C85"/>
    <w:rsid w:val="004F10A1"/>
    <w:rsid w:val="004F11BC"/>
    <w:rsid w:val="004F1440"/>
    <w:rsid w:val="004F1FF5"/>
    <w:rsid w:val="004F2E46"/>
    <w:rsid w:val="004F4493"/>
    <w:rsid w:val="004F63F2"/>
    <w:rsid w:val="004F707E"/>
    <w:rsid w:val="004F7ABE"/>
    <w:rsid w:val="00500911"/>
    <w:rsid w:val="00501E1E"/>
    <w:rsid w:val="00504969"/>
    <w:rsid w:val="005075D8"/>
    <w:rsid w:val="0051022B"/>
    <w:rsid w:val="005104F9"/>
    <w:rsid w:val="00512216"/>
    <w:rsid w:val="00512463"/>
    <w:rsid w:val="00514F83"/>
    <w:rsid w:val="0051534A"/>
    <w:rsid w:val="0051741B"/>
    <w:rsid w:val="0052084F"/>
    <w:rsid w:val="00521C9B"/>
    <w:rsid w:val="00522079"/>
    <w:rsid w:val="0052233D"/>
    <w:rsid w:val="00522897"/>
    <w:rsid w:val="00522A02"/>
    <w:rsid w:val="00523B01"/>
    <w:rsid w:val="00524409"/>
    <w:rsid w:val="005253A7"/>
    <w:rsid w:val="005261BB"/>
    <w:rsid w:val="005266E7"/>
    <w:rsid w:val="005269A6"/>
    <w:rsid w:val="00531F1C"/>
    <w:rsid w:val="005339DD"/>
    <w:rsid w:val="005422EF"/>
    <w:rsid w:val="00542581"/>
    <w:rsid w:val="00543E32"/>
    <w:rsid w:val="00545E1A"/>
    <w:rsid w:val="005461FE"/>
    <w:rsid w:val="00547D8E"/>
    <w:rsid w:val="00550578"/>
    <w:rsid w:val="0055357C"/>
    <w:rsid w:val="005541C6"/>
    <w:rsid w:val="00554D7F"/>
    <w:rsid w:val="00554F69"/>
    <w:rsid w:val="00556047"/>
    <w:rsid w:val="00556B8A"/>
    <w:rsid w:val="00556CE1"/>
    <w:rsid w:val="0055709B"/>
    <w:rsid w:val="005618D1"/>
    <w:rsid w:val="00563F35"/>
    <w:rsid w:val="005643D8"/>
    <w:rsid w:val="005652F8"/>
    <w:rsid w:val="005660F1"/>
    <w:rsid w:val="00571964"/>
    <w:rsid w:val="005742BE"/>
    <w:rsid w:val="005750E5"/>
    <w:rsid w:val="00575135"/>
    <w:rsid w:val="0057710C"/>
    <w:rsid w:val="00577781"/>
    <w:rsid w:val="00577F20"/>
    <w:rsid w:val="0058162D"/>
    <w:rsid w:val="00582521"/>
    <w:rsid w:val="00583705"/>
    <w:rsid w:val="00583864"/>
    <w:rsid w:val="00584736"/>
    <w:rsid w:val="00590C4A"/>
    <w:rsid w:val="005919E6"/>
    <w:rsid w:val="00592ADC"/>
    <w:rsid w:val="00592D4B"/>
    <w:rsid w:val="00593779"/>
    <w:rsid w:val="0059393A"/>
    <w:rsid w:val="00594670"/>
    <w:rsid w:val="00596FEC"/>
    <w:rsid w:val="005A00BB"/>
    <w:rsid w:val="005A222C"/>
    <w:rsid w:val="005A3C34"/>
    <w:rsid w:val="005A4F20"/>
    <w:rsid w:val="005A725B"/>
    <w:rsid w:val="005B01D2"/>
    <w:rsid w:val="005B01E8"/>
    <w:rsid w:val="005B0ACF"/>
    <w:rsid w:val="005B0C0B"/>
    <w:rsid w:val="005B1C79"/>
    <w:rsid w:val="005B2216"/>
    <w:rsid w:val="005B26AA"/>
    <w:rsid w:val="005B273C"/>
    <w:rsid w:val="005B2F86"/>
    <w:rsid w:val="005B34AA"/>
    <w:rsid w:val="005B3B21"/>
    <w:rsid w:val="005B3CE6"/>
    <w:rsid w:val="005B5E57"/>
    <w:rsid w:val="005B68BC"/>
    <w:rsid w:val="005B68FD"/>
    <w:rsid w:val="005B6A9F"/>
    <w:rsid w:val="005C04B4"/>
    <w:rsid w:val="005C0C5E"/>
    <w:rsid w:val="005C11EC"/>
    <w:rsid w:val="005C1AE2"/>
    <w:rsid w:val="005C378C"/>
    <w:rsid w:val="005C3B55"/>
    <w:rsid w:val="005C6170"/>
    <w:rsid w:val="005C77FA"/>
    <w:rsid w:val="005D0142"/>
    <w:rsid w:val="005D0962"/>
    <w:rsid w:val="005D20E8"/>
    <w:rsid w:val="005D272A"/>
    <w:rsid w:val="005D41C9"/>
    <w:rsid w:val="005D65DD"/>
    <w:rsid w:val="005D7A6E"/>
    <w:rsid w:val="005D7C69"/>
    <w:rsid w:val="005E2323"/>
    <w:rsid w:val="005E25D4"/>
    <w:rsid w:val="005E2B15"/>
    <w:rsid w:val="005E31C2"/>
    <w:rsid w:val="005E4629"/>
    <w:rsid w:val="005E4E40"/>
    <w:rsid w:val="005E53F4"/>
    <w:rsid w:val="005E54DA"/>
    <w:rsid w:val="005E5B64"/>
    <w:rsid w:val="005E7324"/>
    <w:rsid w:val="005E7DB5"/>
    <w:rsid w:val="005F0BA6"/>
    <w:rsid w:val="005F0DC8"/>
    <w:rsid w:val="005F1017"/>
    <w:rsid w:val="005F3683"/>
    <w:rsid w:val="005F54BC"/>
    <w:rsid w:val="005F57BB"/>
    <w:rsid w:val="005F6BCE"/>
    <w:rsid w:val="005F6F57"/>
    <w:rsid w:val="00603E9A"/>
    <w:rsid w:val="0061092F"/>
    <w:rsid w:val="00614B7E"/>
    <w:rsid w:val="0061511D"/>
    <w:rsid w:val="00615D48"/>
    <w:rsid w:val="0061760F"/>
    <w:rsid w:val="006176A8"/>
    <w:rsid w:val="00617D50"/>
    <w:rsid w:val="006222EC"/>
    <w:rsid w:val="006229C2"/>
    <w:rsid w:val="00622EEB"/>
    <w:rsid w:val="006304C9"/>
    <w:rsid w:val="006307B7"/>
    <w:rsid w:val="00630BAD"/>
    <w:rsid w:val="00632D5A"/>
    <w:rsid w:val="006332AB"/>
    <w:rsid w:val="006354EF"/>
    <w:rsid w:val="00636E52"/>
    <w:rsid w:val="00640AF1"/>
    <w:rsid w:val="00640CFE"/>
    <w:rsid w:val="00642855"/>
    <w:rsid w:val="00644B5E"/>
    <w:rsid w:val="00645EC1"/>
    <w:rsid w:val="00647679"/>
    <w:rsid w:val="00647832"/>
    <w:rsid w:val="00647E6E"/>
    <w:rsid w:val="006515A5"/>
    <w:rsid w:val="00651BED"/>
    <w:rsid w:val="00651E7D"/>
    <w:rsid w:val="00652797"/>
    <w:rsid w:val="00653A54"/>
    <w:rsid w:val="00653D6D"/>
    <w:rsid w:val="00653EDC"/>
    <w:rsid w:val="00654FF7"/>
    <w:rsid w:val="0065501E"/>
    <w:rsid w:val="006570A7"/>
    <w:rsid w:val="00657468"/>
    <w:rsid w:val="00660936"/>
    <w:rsid w:val="0066159B"/>
    <w:rsid w:val="006617E9"/>
    <w:rsid w:val="00661D03"/>
    <w:rsid w:val="00663783"/>
    <w:rsid w:val="00663B03"/>
    <w:rsid w:val="00666AF0"/>
    <w:rsid w:val="00671CD1"/>
    <w:rsid w:val="006756CF"/>
    <w:rsid w:val="00675946"/>
    <w:rsid w:val="006812FB"/>
    <w:rsid w:val="0068439B"/>
    <w:rsid w:val="00687571"/>
    <w:rsid w:val="00691ED0"/>
    <w:rsid w:val="00692EBF"/>
    <w:rsid w:val="006943FF"/>
    <w:rsid w:val="006944E2"/>
    <w:rsid w:val="00696C09"/>
    <w:rsid w:val="00697EB6"/>
    <w:rsid w:val="006A4462"/>
    <w:rsid w:val="006A4BB8"/>
    <w:rsid w:val="006A510D"/>
    <w:rsid w:val="006A5E55"/>
    <w:rsid w:val="006B1E9E"/>
    <w:rsid w:val="006B20E7"/>
    <w:rsid w:val="006B26F8"/>
    <w:rsid w:val="006B34B8"/>
    <w:rsid w:val="006B399C"/>
    <w:rsid w:val="006B42B3"/>
    <w:rsid w:val="006B4C72"/>
    <w:rsid w:val="006B6AE2"/>
    <w:rsid w:val="006C1ED6"/>
    <w:rsid w:val="006C4636"/>
    <w:rsid w:val="006C51A9"/>
    <w:rsid w:val="006D01B5"/>
    <w:rsid w:val="006D161F"/>
    <w:rsid w:val="006D1A89"/>
    <w:rsid w:val="006D37A2"/>
    <w:rsid w:val="006D3DA3"/>
    <w:rsid w:val="006D5B46"/>
    <w:rsid w:val="006D5CFD"/>
    <w:rsid w:val="006D700F"/>
    <w:rsid w:val="006D7370"/>
    <w:rsid w:val="006E0CF0"/>
    <w:rsid w:val="006E1CDE"/>
    <w:rsid w:val="006E3839"/>
    <w:rsid w:val="006E38B1"/>
    <w:rsid w:val="006E401E"/>
    <w:rsid w:val="006E4098"/>
    <w:rsid w:val="006E4109"/>
    <w:rsid w:val="006E47FC"/>
    <w:rsid w:val="006E6270"/>
    <w:rsid w:val="006E62B9"/>
    <w:rsid w:val="006E644B"/>
    <w:rsid w:val="006F0780"/>
    <w:rsid w:val="006F1612"/>
    <w:rsid w:val="006F2576"/>
    <w:rsid w:val="006F268C"/>
    <w:rsid w:val="006F4696"/>
    <w:rsid w:val="006F48B1"/>
    <w:rsid w:val="006F49D7"/>
    <w:rsid w:val="006F5C63"/>
    <w:rsid w:val="006F621A"/>
    <w:rsid w:val="006F691C"/>
    <w:rsid w:val="00700237"/>
    <w:rsid w:val="00700858"/>
    <w:rsid w:val="00704888"/>
    <w:rsid w:val="007049F1"/>
    <w:rsid w:val="00715287"/>
    <w:rsid w:val="00721EDA"/>
    <w:rsid w:val="00723662"/>
    <w:rsid w:val="007246FF"/>
    <w:rsid w:val="00724CB5"/>
    <w:rsid w:val="00726727"/>
    <w:rsid w:val="00726D12"/>
    <w:rsid w:val="007307FE"/>
    <w:rsid w:val="0073147A"/>
    <w:rsid w:val="00732074"/>
    <w:rsid w:val="00732570"/>
    <w:rsid w:val="00732846"/>
    <w:rsid w:val="0073657A"/>
    <w:rsid w:val="00736744"/>
    <w:rsid w:val="00741F01"/>
    <w:rsid w:val="00742C5B"/>
    <w:rsid w:val="00743340"/>
    <w:rsid w:val="007434BA"/>
    <w:rsid w:val="0074356B"/>
    <w:rsid w:val="00743743"/>
    <w:rsid w:val="00743F82"/>
    <w:rsid w:val="00744582"/>
    <w:rsid w:val="00747890"/>
    <w:rsid w:val="007478AC"/>
    <w:rsid w:val="00750B25"/>
    <w:rsid w:val="00751552"/>
    <w:rsid w:val="00751E67"/>
    <w:rsid w:val="007532B5"/>
    <w:rsid w:val="00757A08"/>
    <w:rsid w:val="00757DE2"/>
    <w:rsid w:val="00760CE6"/>
    <w:rsid w:val="00760D55"/>
    <w:rsid w:val="00760FF9"/>
    <w:rsid w:val="00761112"/>
    <w:rsid w:val="00762A2D"/>
    <w:rsid w:val="007636B6"/>
    <w:rsid w:val="0076538C"/>
    <w:rsid w:val="00766540"/>
    <w:rsid w:val="00767716"/>
    <w:rsid w:val="00767E44"/>
    <w:rsid w:val="007705FB"/>
    <w:rsid w:val="00770963"/>
    <w:rsid w:val="00771A15"/>
    <w:rsid w:val="00772451"/>
    <w:rsid w:val="00772AB6"/>
    <w:rsid w:val="007731B9"/>
    <w:rsid w:val="007738AA"/>
    <w:rsid w:val="00776CDF"/>
    <w:rsid w:val="00776D57"/>
    <w:rsid w:val="00781859"/>
    <w:rsid w:val="007835AB"/>
    <w:rsid w:val="0078423E"/>
    <w:rsid w:val="00786304"/>
    <w:rsid w:val="007865DC"/>
    <w:rsid w:val="0078718B"/>
    <w:rsid w:val="00787F1F"/>
    <w:rsid w:val="00790EF5"/>
    <w:rsid w:val="00792077"/>
    <w:rsid w:val="007922C7"/>
    <w:rsid w:val="007935A2"/>
    <w:rsid w:val="007A2821"/>
    <w:rsid w:val="007A3276"/>
    <w:rsid w:val="007A3D44"/>
    <w:rsid w:val="007A78DD"/>
    <w:rsid w:val="007B03E7"/>
    <w:rsid w:val="007B2CB2"/>
    <w:rsid w:val="007B47B3"/>
    <w:rsid w:val="007B5E7D"/>
    <w:rsid w:val="007B6630"/>
    <w:rsid w:val="007B667F"/>
    <w:rsid w:val="007B6C5F"/>
    <w:rsid w:val="007B7D65"/>
    <w:rsid w:val="007C10EA"/>
    <w:rsid w:val="007C7C9B"/>
    <w:rsid w:val="007D06DC"/>
    <w:rsid w:val="007D27B0"/>
    <w:rsid w:val="007D3F7C"/>
    <w:rsid w:val="007D64CC"/>
    <w:rsid w:val="007D65FC"/>
    <w:rsid w:val="007D6991"/>
    <w:rsid w:val="007E0D16"/>
    <w:rsid w:val="007E2061"/>
    <w:rsid w:val="007E20BE"/>
    <w:rsid w:val="007E297A"/>
    <w:rsid w:val="007E2D95"/>
    <w:rsid w:val="007E30EB"/>
    <w:rsid w:val="007E438A"/>
    <w:rsid w:val="007E4518"/>
    <w:rsid w:val="007E6F2E"/>
    <w:rsid w:val="007E7395"/>
    <w:rsid w:val="007E7EA3"/>
    <w:rsid w:val="007F2355"/>
    <w:rsid w:val="007F270D"/>
    <w:rsid w:val="007F44B7"/>
    <w:rsid w:val="007F6789"/>
    <w:rsid w:val="007F6A8A"/>
    <w:rsid w:val="007F7D71"/>
    <w:rsid w:val="00801B87"/>
    <w:rsid w:val="00802311"/>
    <w:rsid w:val="00802338"/>
    <w:rsid w:val="00803054"/>
    <w:rsid w:val="00804D45"/>
    <w:rsid w:val="00806CAA"/>
    <w:rsid w:val="00807850"/>
    <w:rsid w:val="008105DF"/>
    <w:rsid w:val="0081138D"/>
    <w:rsid w:val="00812D40"/>
    <w:rsid w:val="008132B6"/>
    <w:rsid w:val="00813A3E"/>
    <w:rsid w:val="00814659"/>
    <w:rsid w:val="00814891"/>
    <w:rsid w:val="008148CA"/>
    <w:rsid w:val="008216AD"/>
    <w:rsid w:val="0082232C"/>
    <w:rsid w:val="00823A82"/>
    <w:rsid w:val="00827EB8"/>
    <w:rsid w:val="008324F6"/>
    <w:rsid w:val="00832D83"/>
    <w:rsid w:val="00834155"/>
    <w:rsid w:val="00835044"/>
    <w:rsid w:val="00835B42"/>
    <w:rsid w:val="00836A1C"/>
    <w:rsid w:val="00836AC9"/>
    <w:rsid w:val="0083741B"/>
    <w:rsid w:val="00837FFA"/>
    <w:rsid w:val="008401E8"/>
    <w:rsid w:val="0084066D"/>
    <w:rsid w:val="00840BC7"/>
    <w:rsid w:val="008421F1"/>
    <w:rsid w:val="0084251D"/>
    <w:rsid w:val="00842843"/>
    <w:rsid w:val="00844260"/>
    <w:rsid w:val="00845334"/>
    <w:rsid w:val="008455C4"/>
    <w:rsid w:val="008457A8"/>
    <w:rsid w:val="00847218"/>
    <w:rsid w:val="008513D3"/>
    <w:rsid w:val="008530B5"/>
    <w:rsid w:val="00853FEB"/>
    <w:rsid w:val="00854055"/>
    <w:rsid w:val="00854155"/>
    <w:rsid w:val="00856CDB"/>
    <w:rsid w:val="00857BD4"/>
    <w:rsid w:val="00860151"/>
    <w:rsid w:val="00861373"/>
    <w:rsid w:val="00861E74"/>
    <w:rsid w:val="0086280C"/>
    <w:rsid w:val="008633B8"/>
    <w:rsid w:val="00864563"/>
    <w:rsid w:val="00866225"/>
    <w:rsid w:val="00867107"/>
    <w:rsid w:val="0087085B"/>
    <w:rsid w:val="0087097D"/>
    <w:rsid w:val="00871529"/>
    <w:rsid w:val="00872AF0"/>
    <w:rsid w:val="00872DEE"/>
    <w:rsid w:val="00873774"/>
    <w:rsid w:val="008748C0"/>
    <w:rsid w:val="00874B15"/>
    <w:rsid w:val="00874FEB"/>
    <w:rsid w:val="008754F4"/>
    <w:rsid w:val="00875B03"/>
    <w:rsid w:val="008808DE"/>
    <w:rsid w:val="008811EF"/>
    <w:rsid w:val="008812B2"/>
    <w:rsid w:val="0088149D"/>
    <w:rsid w:val="00883F6A"/>
    <w:rsid w:val="00885C81"/>
    <w:rsid w:val="00887860"/>
    <w:rsid w:val="00890532"/>
    <w:rsid w:val="00890C72"/>
    <w:rsid w:val="00891FD8"/>
    <w:rsid w:val="008923B7"/>
    <w:rsid w:val="00892FFA"/>
    <w:rsid w:val="00893C32"/>
    <w:rsid w:val="008957BF"/>
    <w:rsid w:val="00895AC0"/>
    <w:rsid w:val="008960ED"/>
    <w:rsid w:val="00896443"/>
    <w:rsid w:val="00896E32"/>
    <w:rsid w:val="00897340"/>
    <w:rsid w:val="0089738B"/>
    <w:rsid w:val="008A0E34"/>
    <w:rsid w:val="008A1713"/>
    <w:rsid w:val="008A366E"/>
    <w:rsid w:val="008A6AD5"/>
    <w:rsid w:val="008A70E2"/>
    <w:rsid w:val="008B05D9"/>
    <w:rsid w:val="008B1747"/>
    <w:rsid w:val="008B1F26"/>
    <w:rsid w:val="008B38A9"/>
    <w:rsid w:val="008B3FD9"/>
    <w:rsid w:val="008B43BF"/>
    <w:rsid w:val="008B5094"/>
    <w:rsid w:val="008B6B9D"/>
    <w:rsid w:val="008B7989"/>
    <w:rsid w:val="008C099A"/>
    <w:rsid w:val="008C4703"/>
    <w:rsid w:val="008C6A4E"/>
    <w:rsid w:val="008C7294"/>
    <w:rsid w:val="008D032D"/>
    <w:rsid w:val="008D0C67"/>
    <w:rsid w:val="008D0D82"/>
    <w:rsid w:val="008D1BBC"/>
    <w:rsid w:val="008D2AFF"/>
    <w:rsid w:val="008D52BA"/>
    <w:rsid w:val="008D53C6"/>
    <w:rsid w:val="008D57AB"/>
    <w:rsid w:val="008D74F2"/>
    <w:rsid w:val="008D7832"/>
    <w:rsid w:val="008D7BCB"/>
    <w:rsid w:val="008E09A9"/>
    <w:rsid w:val="008E1165"/>
    <w:rsid w:val="008E1BAB"/>
    <w:rsid w:val="008E2CC7"/>
    <w:rsid w:val="008E31AA"/>
    <w:rsid w:val="008E4D55"/>
    <w:rsid w:val="008E51DC"/>
    <w:rsid w:val="008E59F4"/>
    <w:rsid w:val="008E6FE7"/>
    <w:rsid w:val="008E7BFA"/>
    <w:rsid w:val="008F0E9E"/>
    <w:rsid w:val="008F203F"/>
    <w:rsid w:val="008F4C73"/>
    <w:rsid w:val="00900254"/>
    <w:rsid w:val="00902C56"/>
    <w:rsid w:val="00905A43"/>
    <w:rsid w:val="00906A2A"/>
    <w:rsid w:val="00907388"/>
    <w:rsid w:val="00912DFF"/>
    <w:rsid w:val="009130EB"/>
    <w:rsid w:val="00913179"/>
    <w:rsid w:val="00913288"/>
    <w:rsid w:val="00913541"/>
    <w:rsid w:val="00917A5F"/>
    <w:rsid w:val="00920A73"/>
    <w:rsid w:val="00921B5E"/>
    <w:rsid w:val="00921E97"/>
    <w:rsid w:val="00922C1B"/>
    <w:rsid w:val="00926139"/>
    <w:rsid w:val="00926506"/>
    <w:rsid w:val="00927366"/>
    <w:rsid w:val="009274FE"/>
    <w:rsid w:val="00930C66"/>
    <w:rsid w:val="00930E2E"/>
    <w:rsid w:val="009324C0"/>
    <w:rsid w:val="00934774"/>
    <w:rsid w:val="00936F17"/>
    <w:rsid w:val="0093740D"/>
    <w:rsid w:val="00940681"/>
    <w:rsid w:val="009425C1"/>
    <w:rsid w:val="00945274"/>
    <w:rsid w:val="0094570D"/>
    <w:rsid w:val="00946099"/>
    <w:rsid w:val="0094633B"/>
    <w:rsid w:val="00947DDE"/>
    <w:rsid w:val="009501F9"/>
    <w:rsid w:val="00950370"/>
    <w:rsid w:val="0095155E"/>
    <w:rsid w:val="0095256D"/>
    <w:rsid w:val="0095318A"/>
    <w:rsid w:val="00953645"/>
    <w:rsid w:val="00955110"/>
    <w:rsid w:val="00960121"/>
    <w:rsid w:val="009625D2"/>
    <w:rsid w:val="0096303B"/>
    <w:rsid w:val="0096327C"/>
    <w:rsid w:val="00964EA3"/>
    <w:rsid w:val="00965D87"/>
    <w:rsid w:val="00966D4C"/>
    <w:rsid w:val="00970104"/>
    <w:rsid w:val="009724BF"/>
    <w:rsid w:val="00973546"/>
    <w:rsid w:val="00973F70"/>
    <w:rsid w:val="009740EE"/>
    <w:rsid w:val="00980B94"/>
    <w:rsid w:val="0098150B"/>
    <w:rsid w:val="009828C1"/>
    <w:rsid w:val="00986751"/>
    <w:rsid w:val="00986F85"/>
    <w:rsid w:val="0099002E"/>
    <w:rsid w:val="00990362"/>
    <w:rsid w:val="0099479E"/>
    <w:rsid w:val="009955D4"/>
    <w:rsid w:val="00995B26"/>
    <w:rsid w:val="00995E17"/>
    <w:rsid w:val="00996772"/>
    <w:rsid w:val="00996ABA"/>
    <w:rsid w:val="00996C65"/>
    <w:rsid w:val="00996F38"/>
    <w:rsid w:val="00997662"/>
    <w:rsid w:val="0099791A"/>
    <w:rsid w:val="00997EFD"/>
    <w:rsid w:val="009A00BF"/>
    <w:rsid w:val="009A07A9"/>
    <w:rsid w:val="009A32DD"/>
    <w:rsid w:val="009A3DAD"/>
    <w:rsid w:val="009A4F04"/>
    <w:rsid w:val="009A5AE9"/>
    <w:rsid w:val="009A6343"/>
    <w:rsid w:val="009A719A"/>
    <w:rsid w:val="009A7969"/>
    <w:rsid w:val="009A7E6C"/>
    <w:rsid w:val="009B0735"/>
    <w:rsid w:val="009B2152"/>
    <w:rsid w:val="009B2394"/>
    <w:rsid w:val="009B32FA"/>
    <w:rsid w:val="009B48B0"/>
    <w:rsid w:val="009B5127"/>
    <w:rsid w:val="009B6769"/>
    <w:rsid w:val="009B6845"/>
    <w:rsid w:val="009B6E0A"/>
    <w:rsid w:val="009C1871"/>
    <w:rsid w:val="009C18A0"/>
    <w:rsid w:val="009C209D"/>
    <w:rsid w:val="009C3145"/>
    <w:rsid w:val="009C3C6D"/>
    <w:rsid w:val="009C563A"/>
    <w:rsid w:val="009C5AAF"/>
    <w:rsid w:val="009C693D"/>
    <w:rsid w:val="009D0BDC"/>
    <w:rsid w:val="009D5247"/>
    <w:rsid w:val="009D6277"/>
    <w:rsid w:val="009E0395"/>
    <w:rsid w:val="009E4FCF"/>
    <w:rsid w:val="009E590C"/>
    <w:rsid w:val="009E6398"/>
    <w:rsid w:val="009E7276"/>
    <w:rsid w:val="009E7442"/>
    <w:rsid w:val="009F0D22"/>
    <w:rsid w:val="009F263A"/>
    <w:rsid w:val="009F5282"/>
    <w:rsid w:val="009F599B"/>
    <w:rsid w:val="009F61F2"/>
    <w:rsid w:val="009F63F8"/>
    <w:rsid w:val="009F76CC"/>
    <w:rsid w:val="00A00352"/>
    <w:rsid w:val="00A00A97"/>
    <w:rsid w:val="00A02ED2"/>
    <w:rsid w:val="00A03D71"/>
    <w:rsid w:val="00A04A7D"/>
    <w:rsid w:val="00A0574C"/>
    <w:rsid w:val="00A11F5E"/>
    <w:rsid w:val="00A1630A"/>
    <w:rsid w:val="00A20218"/>
    <w:rsid w:val="00A2075D"/>
    <w:rsid w:val="00A21535"/>
    <w:rsid w:val="00A2386F"/>
    <w:rsid w:val="00A23A2A"/>
    <w:rsid w:val="00A23D33"/>
    <w:rsid w:val="00A2447F"/>
    <w:rsid w:val="00A2463D"/>
    <w:rsid w:val="00A26150"/>
    <w:rsid w:val="00A26DA4"/>
    <w:rsid w:val="00A27706"/>
    <w:rsid w:val="00A30736"/>
    <w:rsid w:val="00A3088E"/>
    <w:rsid w:val="00A32F4D"/>
    <w:rsid w:val="00A3468D"/>
    <w:rsid w:val="00A3716C"/>
    <w:rsid w:val="00A375FC"/>
    <w:rsid w:val="00A376D5"/>
    <w:rsid w:val="00A37AA4"/>
    <w:rsid w:val="00A37BDA"/>
    <w:rsid w:val="00A4120E"/>
    <w:rsid w:val="00A41C03"/>
    <w:rsid w:val="00A41CE5"/>
    <w:rsid w:val="00A45698"/>
    <w:rsid w:val="00A464D8"/>
    <w:rsid w:val="00A47E85"/>
    <w:rsid w:val="00A504C4"/>
    <w:rsid w:val="00A5373C"/>
    <w:rsid w:val="00A5382A"/>
    <w:rsid w:val="00A53F8B"/>
    <w:rsid w:val="00A54DBC"/>
    <w:rsid w:val="00A55AF9"/>
    <w:rsid w:val="00A565AD"/>
    <w:rsid w:val="00A57421"/>
    <w:rsid w:val="00A64C5F"/>
    <w:rsid w:val="00A65202"/>
    <w:rsid w:val="00A65A13"/>
    <w:rsid w:val="00A65F5B"/>
    <w:rsid w:val="00A6611D"/>
    <w:rsid w:val="00A6797C"/>
    <w:rsid w:val="00A7052D"/>
    <w:rsid w:val="00A706A2"/>
    <w:rsid w:val="00A719FD"/>
    <w:rsid w:val="00A72400"/>
    <w:rsid w:val="00A73811"/>
    <w:rsid w:val="00A738AD"/>
    <w:rsid w:val="00A8004F"/>
    <w:rsid w:val="00A81C35"/>
    <w:rsid w:val="00A82043"/>
    <w:rsid w:val="00A8245A"/>
    <w:rsid w:val="00A8531C"/>
    <w:rsid w:val="00A85DEE"/>
    <w:rsid w:val="00A86178"/>
    <w:rsid w:val="00A86A17"/>
    <w:rsid w:val="00A870E0"/>
    <w:rsid w:val="00A875AA"/>
    <w:rsid w:val="00A87B82"/>
    <w:rsid w:val="00A87D01"/>
    <w:rsid w:val="00A90613"/>
    <w:rsid w:val="00A9087A"/>
    <w:rsid w:val="00A92024"/>
    <w:rsid w:val="00A92CCF"/>
    <w:rsid w:val="00A93951"/>
    <w:rsid w:val="00A941A8"/>
    <w:rsid w:val="00A94FA9"/>
    <w:rsid w:val="00A9676E"/>
    <w:rsid w:val="00AA121F"/>
    <w:rsid w:val="00AA20A5"/>
    <w:rsid w:val="00AA3E3B"/>
    <w:rsid w:val="00AA58D7"/>
    <w:rsid w:val="00AA5DEA"/>
    <w:rsid w:val="00AB2F49"/>
    <w:rsid w:val="00AB7106"/>
    <w:rsid w:val="00AC0E4F"/>
    <w:rsid w:val="00AC359A"/>
    <w:rsid w:val="00AC43DC"/>
    <w:rsid w:val="00AC5CB9"/>
    <w:rsid w:val="00AC6009"/>
    <w:rsid w:val="00AC734F"/>
    <w:rsid w:val="00AC7FC7"/>
    <w:rsid w:val="00AD56D7"/>
    <w:rsid w:val="00AD5FDD"/>
    <w:rsid w:val="00AD607D"/>
    <w:rsid w:val="00AE3B73"/>
    <w:rsid w:val="00AE5A3B"/>
    <w:rsid w:val="00AE70D8"/>
    <w:rsid w:val="00AE77DE"/>
    <w:rsid w:val="00AE77E4"/>
    <w:rsid w:val="00AF1FF2"/>
    <w:rsid w:val="00AF247B"/>
    <w:rsid w:val="00AF3220"/>
    <w:rsid w:val="00AF5F5F"/>
    <w:rsid w:val="00B00AC8"/>
    <w:rsid w:val="00B01425"/>
    <w:rsid w:val="00B020F0"/>
    <w:rsid w:val="00B02CE5"/>
    <w:rsid w:val="00B042F4"/>
    <w:rsid w:val="00B04751"/>
    <w:rsid w:val="00B05555"/>
    <w:rsid w:val="00B15250"/>
    <w:rsid w:val="00B16F0C"/>
    <w:rsid w:val="00B22271"/>
    <w:rsid w:val="00B22793"/>
    <w:rsid w:val="00B229E9"/>
    <w:rsid w:val="00B22D5D"/>
    <w:rsid w:val="00B24840"/>
    <w:rsid w:val="00B257DF"/>
    <w:rsid w:val="00B26CAE"/>
    <w:rsid w:val="00B271C7"/>
    <w:rsid w:val="00B27755"/>
    <w:rsid w:val="00B3098A"/>
    <w:rsid w:val="00B3147A"/>
    <w:rsid w:val="00B316D4"/>
    <w:rsid w:val="00B33B56"/>
    <w:rsid w:val="00B33C3B"/>
    <w:rsid w:val="00B3421A"/>
    <w:rsid w:val="00B348B3"/>
    <w:rsid w:val="00B36255"/>
    <w:rsid w:val="00B369A4"/>
    <w:rsid w:val="00B369DE"/>
    <w:rsid w:val="00B375A2"/>
    <w:rsid w:val="00B400A9"/>
    <w:rsid w:val="00B40636"/>
    <w:rsid w:val="00B408A9"/>
    <w:rsid w:val="00B40C80"/>
    <w:rsid w:val="00B41F21"/>
    <w:rsid w:val="00B42408"/>
    <w:rsid w:val="00B45F63"/>
    <w:rsid w:val="00B47C3D"/>
    <w:rsid w:val="00B5148A"/>
    <w:rsid w:val="00B5180D"/>
    <w:rsid w:val="00B51CA4"/>
    <w:rsid w:val="00B51EB2"/>
    <w:rsid w:val="00B557A1"/>
    <w:rsid w:val="00B607AF"/>
    <w:rsid w:val="00B609A7"/>
    <w:rsid w:val="00B60D9C"/>
    <w:rsid w:val="00B62259"/>
    <w:rsid w:val="00B6231B"/>
    <w:rsid w:val="00B62605"/>
    <w:rsid w:val="00B62C7D"/>
    <w:rsid w:val="00B642E7"/>
    <w:rsid w:val="00B64804"/>
    <w:rsid w:val="00B65340"/>
    <w:rsid w:val="00B6559E"/>
    <w:rsid w:val="00B66B8F"/>
    <w:rsid w:val="00B70A71"/>
    <w:rsid w:val="00B70FA8"/>
    <w:rsid w:val="00B72763"/>
    <w:rsid w:val="00B74FE7"/>
    <w:rsid w:val="00B752C8"/>
    <w:rsid w:val="00B75802"/>
    <w:rsid w:val="00B75FFA"/>
    <w:rsid w:val="00B762A2"/>
    <w:rsid w:val="00B765D3"/>
    <w:rsid w:val="00B80340"/>
    <w:rsid w:val="00B80C80"/>
    <w:rsid w:val="00B81C1C"/>
    <w:rsid w:val="00B81FA6"/>
    <w:rsid w:val="00B82BBE"/>
    <w:rsid w:val="00B8494D"/>
    <w:rsid w:val="00B856F1"/>
    <w:rsid w:val="00B86498"/>
    <w:rsid w:val="00B86E02"/>
    <w:rsid w:val="00B86EC9"/>
    <w:rsid w:val="00B87CB3"/>
    <w:rsid w:val="00B941FB"/>
    <w:rsid w:val="00B97B7B"/>
    <w:rsid w:val="00BA028B"/>
    <w:rsid w:val="00BA089B"/>
    <w:rsid w:val="00BA18E8"/>
    <w:rsid w:val="00BA38E9"/>
    <w:rsid w:val="00BA4B23"/>
    <w:rsid w:val="00BA761C"/>
    <w:rsid w:val="00BB013E"/>
    <w:rsid w:val="00BB3EA6"/>
    <w:rsid w:val="00BB465E"/>
    <w:rsid w:val="00BB5369"/>
    <w:rsid w:val="00BB6F30"/>
    <w:rsid w:val="00BC240A"/>
    <w:rsid w:val="00BC3483"/>
    <w:rsid w:val="00BC3970"/>
    <w:rsid w:val="00BC44C0"/>
    <w:rsid w:val="00BC4706"/>
    <w:rsid w:val="00BC6CC7"/>
    <w:rsid w:val="00BD181D"/>
    <w:rsid w:val="00BD2CB2"/>
    <w:rsid w:val="00BD2EED"/>
    <w:rsid w:val="00BD3975"/>
    <w:rsid w:val="00BD5779"/>
    <w:rsid w:val="00BE0F71"/>
    <w:rsid w:val="00BE3104"/>
    <w:rsid w:val="00BE31F3"/>
    <w:rsid w:val="00BE4AA9"/>
    <w:rsid w:val="00BE4B5A"/>
    <w:rsid w:val="00BE53E6"/>
    <w:rsid w:val="00BE6902"/>
    <w:rsid w:val="00BE6920"/>
    <w:rsid w:val="00BE7E8D"/>
    <w:rsid w:val="00BF010F"/>
    <w:rsid w:val="00BF1728"/>
    <w:rsid w:val="00BF1859"/>
    <w:rsid w:val="00BF1CDB"/>
    <w:rsid w:val="00BF264F"/>
    <w:rsid w:val="00BF4C77"/>
    <w:rsid w:val="00BF4E1F"/>
    <w:rsid w:val="00BF5942"/>
    <w:rsid w:val="00BF5A95"/>
    <w:rsid w:val="00BF5FF5"/>
    <w:rsid w:val="00C009D1"/>
    <w:rsid w:val="00C0134A"/>
    <w:rsid w:val="00C0291F"/>
    <w:rsid w:val="00C0389F"/>
    <w:rsid w:val="00C0408E"/>
    <w:rsid w:val="00C04542"/>
    <w:rsid w:val="00C05910"/>
    <w:rsid w:val="00C05D27"/>
    <w:rsid w:val="00C05E4B"/>
    <w:rsid w:val="00C10259"/>
    <w:rsid w:val="00C12A8C"/>
    <w:rsid w:val="00C12BDF"/>
    <w:rsid w:val="00C12EEA"/>
    <w:rsid w:val="00C17353"/>
    <w:rsid w:val="00C202B7"/>
    <w:rsid w:val="00C20863"/>
    <w:rsid w:val="00C20B5E"/>
    <w:rsid w:val="00C2151A"/>
    <w:rsid w:val="00C218A8"/>
    <w:rsid w:val="00C25314"/>
    <w:rsid w:val="00C27251"/>
    <w:rsid w:val="00C27426"/>
    <w:rsid w:val="00C3072F"/>
    <w:rsid w:val="00C335F8"/>
    <w:rsid w:val="00C35C26"/>
    <w:rsid w:val="00C374CA"/>
    <w:rsid w:val="00C37755"/>
    <w:rsid w:val="00C410A7"/>
    <w:rsid w:val="00C412BD"/>
    <w:rsid w:val="00C41637"/>
    <w:rsid w:val="00C425C3"/>
    <w:rsid w:val="00C43104"/>
    <w:rsid w:val="00C4352A"/>
    <w:rsid w:val="00C43625"/>
    <w:rsid w:val="00C47245"/>
    <w:rsid w:val="00C52885"/>
    <w:rsid w:val="00C529B0"/>
    <w:rsid w:val="00C52C4B"/>
    <w:rsid w:val="00C533C1"/>
    <w:rsid w:val="00C535F6"/>
    <w:rsid w:val="00C53EB4"/>
    <w:rsid w:val="00C57415"/>
    <w:rsid w:val="00C601AE"/>
    <w:rsid w:val="00C60F2C"/>
    <w:rsid w:val="00C61F74"/>
    <w:rsid w:val="00C634F1"/>
    <w:rsid w:val="00C65AC6"/>
    <w:rsid w:val="00C66655"/>
    <w:rsid w:val="00C67F06"/>
    <w:rsid w:val="00C70608"/>
    <w:rsid w:val="00C7083C"/>
    <w:rsid w:val="00C71531"/>
    <w:rsid w:val="00C71DB4"/>
    <w:rsid w:val="00C7220B"/>
    <w:rsid w:val="00C723A6"/>
    <w:rsid w:val="00C733EA"/>
    <w:rsid w:val="00C740F6"/>
    <w:rsid w:val="00C7703E"/>
    <w:rsid w:val="00C806F0"/>
    <w:rsid w:val="00C82646"/>
    <w:rsid w:val="00C851D6"/>
    <w:rsid w:val="00C8635B"/>
    <w:rsid w:val="00C8663A"/>
    <w:rsid w:val="00C87918"/>
    <w:rsid w:val="00C938C3"/>
    <w:rsid w:val="00C94567"/>
    <w:rsid w:val="00C968C2"/>
    <w:rsid w:val="00CA36F4"/>
    <w:rsid w:val="00CA371B"/>
    <w:rsid w:val="00CA4BE3"/>
    <w:rsid w:val="00CA548D"/>
    <w:rsid w:val="00CB0A73"/>
    <w:rsid w:val="00CB132E"/>
    <w:rsid w:val="00CB1364"/>
    <w:rsid w:val="00CB2266"/>
    <w:rsid w:val="00CB624C"/>
    <w:rsid w:val="00CC16F2"/>
    <w:rsid w:val="00CC21BB"/>
    <w:rsid w:val="00CC726C"/>
    <w:rsid w:val="00CD01C4"/>
    <w:rsid w:val="00CD0C2C"/>
    <w:rsid w:val="00CD0E3D"/>
    <w:rsid w:val="00CD1251"/>
    <w:rsid w:val="00CD1E80"/>
    <w:rsid w:val="00CD31F0"/>
    <w:rsid w:val="00CD3CA9"/>
    <w:rsid w:val="00CD4FC5"/>
    <w:rsid w:val="00CD50BE"/>
    <w:rsid w:val="00CD52B0"/>
    <w:rsid w:val="00CD622F"/>
    <w:rsid w:val="00CD68CA"/>
    <w:rsid w:val="00CD74EC"/>
    <w:rsid w:val="00CD7734"/>
    <w:rsid w:val="00CD7FAF"/>
    <w:rsid w:val="00CE02D6"/>
    <w:rsid w:val="00CE0407"/>
    <w:rsid w:val="00CE107F"/>
    <w:rsid w:val="00CE2478"/>
    <w:rsid w:val="00CE2C2D"/>
    <w:rsid w:val="00CE408D"/>
    <w:rsid w:val="00CE40D9"/>
    <w:rsid w:val="00CE4D51"/>
    <w:rsid w:val="00CE608A"/>
    <w:rsid w:val="00CE6CF9"/>
    <w:rsid w:val="00CE70AF"/>
    <w:rsid w:val="00CF037B"/>
    <w:rsid w:val="00CF0BA4"/>
    <w:rsid w:val="00CF2E4A"/>
    <w:rsid w:val="00CF4A5D"/>
    <w:rsid w:val="00CF4EF0"/>
    <w:rsid w:val="00CF5008"/>
    <w:rsid w:val="00CF522A"/>
    <w:rsid w:val="00CF6D94"/>
    <w:rsid w:val="00CF783F"/>
    <w:rsid w:val="00CF7ED4"/>
    <w:rsid w:val="00D00376"/>
    <w:rsid w:val="00D00B94"/>
    <w:rsid w:val="00D028D2"/>
    <w:rsid w:val="00D030EE"/>
    <w:rsid w:val="00D03E6E"/>
    <w:rsid w:val="00D0434B"/>
    <w:rsid w:val="00D05A8D"/>
    <w:rsid w:val="00D05AAE"/>
    <w:rsid w:val="00D05F08"/>
    <w:rsid w:val="00D07831"/>
    <w:rsid w:val="00D07CED"/>
    <w:rsid w:val="00D07E7D"/>
    <w:rsid w:val="00D10F60"/>
    <w:rsid w:val="00D125A1"/>
    <w:rsid w:val="00D15E89"/>
    <w:rsid w:val="00D16EC6"/>
    <w:rsid w:val="00D20680"/>
    <w:rsid w:val="00D233FB"/>
    <w:rsid w:val="00D23706"/>
    <w:rsid w:val="00D25EDC"/>
    <w:rsid w:val="00D300C2"/>
    <w:rsid w:val="00D30671"/>
    <w:rsid w:val="00D3184E"/>
    <w:rsid w:val="00D32848"/>
    <w:rsid w:val="00D3344E"/>
    <w:rsid w:val="00D35704"/>
    <w:rsid w:val="00D357FF"/>
    <w:rsid w:val="00D365AC"/>
    <w:rsid w:val="00D36A96"/>
    <w:rsid w:val="00D373AE"/>
    <w:rsid w:val="00D40974"/>
    <w:rsid w:val="00D412F2"/>
    <w:rsid w:val="00D41545"/>
    <w:rsid w:val="00D42830"/>
    <w:rsid w:val="00D43E67"/>
    <w:rsid w:val="00D44E6B"/>
    <w:rsid w:val="00D529E7"/>
    <w:rsid w:val="00D5416C"/>
    <w:rsid w:val="00D5572D"/>
    <w:rsid w:val="00D559C3"/>
    <w:rsid w:val="00D564E4"/>
    <w:rsid w:val="00D56D9C"/>
    <w:rsid w:val="00D604FB"/>
    <w:rsid w:val="00D60760"/>
    <w:rsid w:val="00D609D1"/>
    <w:rsid w:val="00D60C58"/>
    <w:rsid w:val="00D6144D"/>
    <w:rsid w:val="00D61723"/>
    <w:rsid w:val="00D61DE2"/>
    <w:rsid w:val="00D63BAB"/>
    <w:rsid w:val="00D673A3"/>
    <w:rsid w:val="00D67585"/>
    <w:rsid w:val="00D67DD1"/>
    <w:rsid w:val="00D70DF0"/>
    <w:rsid w:val="00D711E0"/>
    <w:rsid w:val="00D7223D"/>
    <w:rsid w:val="00D725C1"/>
    <w:rsid w:val="00D72CE4"/>
    <w:rsid w:val="00D72F1B"/>
    <w:rsid w:val="00D73258"/>
    <w:rsid w:val="00D75C7A"/>
    <w:rsid w:val="00D761D9"/>
    <w:rsid w:val="00D76C20"/>
    <w:rsid w:val="00D778B9"/>
    <w:rsid w:val="00D803B8"/>
    <w:rsid w:val="00D8141F"/>
    <w:rsid w:val="00D81FA4"/>
    <w:rsid w:val="00D81FDA"/>
    <w:rsid w:val="00D823DA"/>
    <w:rsid w:val="00D835F2"/>
    <w:rsid w:val="00D84F59"/>
    <w:rsid w:val="00D860E1"/>
    <w:rsid w:val="00D94610"/>
    <w:rsid w:val="00D94841"/>
    <w:rsid w:val="00D94B6F"/>
    <w:rsid w:val="00D963C6"/>
    <w:rsid w:val="00DA320D"/>
    <w:rsid w:val="00DA5C03"/>
    <w:rsid w:val="00DA61A4"/>
    <w:rsid w:val="00DA6848"/>
    <w:rsid w:val="00DB072F"/>
    <w:rsid w:val="00DB1181"/>
    <w:rsid w:val="00DB11E2"/>
    <w:rsid w:val="00DB1D9D"/>
    <w:rsid w:val="00DB28C2"/>
    <w:rsid w:val="00DB3A8A"/>
    <w:rsid w:val="00DB4FED"/>
    <w:rsid w:val="00DB770F"/>
    <w:rsid w:val="00DC036F"/>
    <w:rsid w:val="00DC1026"/>
    <w:rsid w:val="00DC1CBD"/>
    <w:rsid w:val="00DC207D"/>
    <w:rsid w:val="00DC52E7"/>
    <w:rsid w:val="00DC75E9"/>
    <w:rsid w:val="00DC7EEB"/>
    <w:rsid w:val="00DD01D7"/>
    <w:rsid w:val="00DD1002"/>
    <w:rsid w:val="00DD12FF"/>
    <w:rsid w:val="00DD17D3"/>
    <w:rsid w:val="00DD2DE9"/>
    <w:rsid w:val="00DD3085"/>
    <w:rsid w:val="00DD3C69"/>
    <w:rsid w:val="00DD54B6"/>
    <w:rsid w:val="00DD5938"/>
    <w:rsid w:val="00DD6094"/>
    <w:rsid w:val="00DD6208"/>
    <w:rsid w:val="00DD6BD1"/>
    <w:rsid w:val="00DD753F"/>
    <w:rsid w:val="00DE2EC7"/>
    <w:rsid w:val="00DE3969"/>
    <w:rsid w:val="00DE4B08"/>
    <w:rsid w:val="00DE79CB"/>
    <w:rsid w:val="00DE7CE9"/>
    <w:rsid w:val="00DF11AC"/>
    <w:rsid w:val="00DF11B3"/>
    <w:rsid w:val="00DF2482"/>
    <w:rsid w:val="00DF4BAA"/>
    <w:rsid w:val="00DF6D99"/>
    <w:rsid w:val="00DF7143"/>
    <w:rsid w:val="00DF7E62"/>
    <w:rsid w:val="00E02061"/>
    <w:rsid w:val="00E02437"/>
    <w:rsid w:val="00E0249F"/>
    <w:rsid w:val="00E04721"/>
    <w:rsid w:val="00E05093"/>
    <w:rsid w:val="00E05947"/>
    <w:rsid w:val="00E059B3"/>
    <w:rsid w:val="00E07071"/>
    <w:rsid w:val="00E10EA1"/>
    <w:rsid w:val="00E11404"/>
    <w:rsid w:val="00E11611"/>
    <w:rsid w:val="00E130E6"/>
    <w:rsid w:val="00E1441F"/>
    <w:rsid w:val="00E26AF0"/>
    <w:rsid w:val="00E305F9"/>
    <w:rsid w:val="00E30D49"/>
    <w:rsid w:val="00E31560"/>
    <w:rsid w:val="00E32111"/>
    <w:rsid w:val="00E33894"/>
    <w:rsid w:val="00E34B5F"/>
    <w:rsid w:val="00E36EFB"/>
    <w:rsid w:val="00E404B9"/>
    <w:rsid w:val="00E40E3C"/>
    <w:rsid w:val="00E410B7"/>
    <w:rsid w:val="00E42FD3"/>
    <w:rsid w:val="00E445A7"/>
    <w:rsid w:val="00E45809"/>
    <w:rsid w:val="00E45F00"/>
    <w:rsid w:val="00E46DD3"/>
    <w:rsid w:val="00E52F95"/>
    <w:rsid w:val="00E54FC6"/>
    <w:rsid w:val="00E56344"/>
    <w:rsid w:val="00E56C3C"/>
    <w:rsid w:val="00E579AE"/>
    <w:rsid w:val="00E57A96"/>
    <w:rsid w:val="00E6018A"/>
    <w:rsid w:val="00E6183F"/>
    <w:rsid w:val="00E6308E"/>
    <w:rsid w:val="00E6408C"/>
    <w:rsid w:val="00E67B65"/>
    <w:rsid w:val="00E70EB2"/>
    <w:rsid w:val="00E72FDE"/>
    <w:rsid w:val="00E73A0F"/>
    <w:rsid w:val="00E73D60"/>
    <w:rsid w:val="00E749C2"/>
    <w:rsid w:val="00E74B36"/>
    <w:rsid w:val="00E756CD"/>
    <w:rsid w:val="00E80756"/>
    <w:rsid w:val="00E84E22"/>
    <w:rsid w:val="00E86059"/>
    <w:rsid w:val="00E87FC3"/>
    <w:rsid w:val="00E90AF4"/>
    <w:rsid w:val="00E93A44"/>
    <w:rsid w:val="00E943A6"/>
    <w:rsid w:val="00E95AFF"/>
    <w:rsid w:val="00E96954"/>
    <w:rsid w:val="00E97617"/>
    <w:rsid w:val="00E97AA1"/>
    <w:rsid w:val="00EA063C"/>
    <w:rsid w:val="00EA3165"/>
    <w:rsid w:val="00EA41B6"/>
    <w:rsid w:val="00EA4793"/>
    <w:rsid w:val="00EA5D93"/>
    <w:rsid w:val="00EA7C61"/>
    <w:rsid w:val="00EB0CC1"/>
    <w:rsid w:val="00EB293B"/>
    <w:rsid w:val="00EB2A28"/>
    <w:rsid w:val="00EB2C4E"/>
    <w:rsid w:val="00EB5A63"/>
    <w:rsid w:val="00EB60D7"/>
    <w:rsid w:val="00EB6198"/>
    <w:rsid w:val="00EB74F1"/>
    <w:rsid w:val="00EC035E"/>
    <w:rsid w:val="00EC0C38"/>
    <w:rsid w:val="00EC1387"/>
    <w:rsid w:val="00EC1FA4"/>
    <w:rsid w:val="00EC33B7"/>
    <w:rsid w:val="00EC42B3"/>
    <w:rsid w:val="00EC4B6C"/>
    <w:rsid w:val="00EC4D2C"/>
    <w:rsid w:val="00EC50E8"/>
    <w:rsid w:val="00EC552B"/>
    <w:rsid w:val="00ED019E"/>
    <w:rsid w:val="00ED0A31"/>
    <w:rsid w:val="00ED0BC1"/>
    <w:rsid w:val="00ED2E0D"/>
    <w:rsid w:val="00ED3747"/>
    <w:rsid w:val="00ED3816"/>
    <w:rsid w:val="00ED3C9C"/>
    <w:rsid w:val="00ED44A8"/>
    <w:rsid w:val="00EE320A"/>
    <w:rsid w:val="00EE5A25"/>
    <w:rsid w:val="00EE5E26"/>
    <w:rsid w:val="00EF4080"/>
    <w:rsid w:val="00EF586F"/>
    <w:rsid w:val="00EF5E9F"/>
    <w:rsid w:val="00EF60D9"/>
    <w:rsid w:val="00EF6B4F"/>
    <w:rsid w:val="00EF7352"/>
    <w:rsid w:val="00F019F4"/>
    <w:rsid w:val="00F01D2B"/>
    <w:rsid w:val="00F02697"/>
    <w:rsid w:val="00F0303E"/>
    <w:rsid w:val="00F03622"/>
    <w:rsid w:val="00F03CE1"/>
    <w:rsid w:val="00F05E64"/>
    <w:rsid w:val="00F12FDB"/>
    <w:rsid w:val="00F13425"/>
    <w:rsid w:val="00F13B9C"/>
    <w:rsid w:val="00F1441A"/>
    <w:rsid w:val="00F14A09"/>
    <w:rsid w:val="00F1504C"/>
    <w:rsid w:val="00F15920"/>
    <w:rsid w:val="00F208C5"/>
    <w:rsid w:val="00F20B4E"/>
    <w:rsid w:val="00F215B8"/>
    <w:rsid w:val="00F24D3D"/>
    <w:rsid w:val="00F24D46"/>
    <w:rsid w:val="00F2766C"/>
    <w:rsid w:val="00F33448"/>
    <w:rsid w:val="00F34269"/>
    <w:rsid w:val="00F34DAC"/>
    <w:rsid w:val="00F3683E"/>
    <w:rsid w:val="00F36C04"/>
    <w:rsid w:val="00F40ADB"/>
    <w:rsid w:val="00F44471"/>
    <w:rsid w:val="00F44B2F"/>
    <w:rsid w:val="00F46863"/>
    <w:rsid w:val="00F472DE"/>
    <w:rsid w:val="00F47687"/>
    <w:rsid w:val="00F4784A"/>
    <w:rsid w:val="00F5162F"/>
    <w:rsid w:val="00F54479"/>
    <w:rsid w:val="00F5755B"/>
    <w:rsid w:val="00F57C0F"/>
    <w:rsid w:val="00F6074E"/>
    <w:rsid w:val="00F6091D"/>
    <w:rsid w:val="00F612B2"/>
    <w:rsid w:val="00F61C4A"/>
    <w:rsid w:val="00F62625"/>
    <w:rsid w:val="00F63812"/>
    <w:rsid w:val="00F639D8"/>
    <w:rsid w:val="00F63C10"/>
    <w:rsid w:val="00F656F3"/>
    <w:rsid w:val="00F6577D"/>
    <w:rsid w:val="00F67822"/>
    <w:rsid w:val="00F7172E"/>
    <w:rsid w:val="00F717AB"/>
    <w:rsid w:val="00F73024"/>
    <w:rsid w:val="00F7337B"/>
    <w:rsid w:val="00F735C1"/>
    <w:rsid w:val="00F737BE"/>
    <w:rsid w:val="00F73FEB"/>
    <w:rsid w:val="00F74CD6"/>
    <w:rsid w:val="00F757CC"/>
    <w:rsid w:val="00F76DE5"/>
    <w:rsid w:val="00F80DBF"/>
    <w:rsid w:val="00F81BC4"/>
    <w:rsid w:val="00F82F8C"/>
    <w:rsid w:val="00F8394B"/>
    <w:rsid w:val="00F84852"/>
    <w:rsid w:val="00F872DC"/>
    <w:rsid w:val="00F87B67"/>
    <w:rsid w:val="00F87BD8"/>
    <w:rsid w:val="00F87C26"/>
    <w:rsid w:val="00F902DC"/>
    <w:rsid w:val="00F909CE"/>
    <w:rsid w:val="00F92593"/>
    <w:rsid w:val="00F93421"/>
    <w:rsid w:val="00F95AEB"/>
    <w:rsid w:val="00F96359"/>
    <w:rsid w:val="00F97BC3"/>
    <w:rsid w:val="00F97D82"/>
    <w:rsid w:val="00FA00B2"/>
    <w:rsid w:val="00FA1E87"/>
    <w:rsid w:val="00FA4DD0"/>
    <w:rsid w:val="00FA5AAE"/>
    <w:rsid w:val="00FA6018"/>
    <w:rsid w:val="00FB24B9"/>
    <w:rsid w:val="00FB2D59"/>
    <w:rsid w:val="00FB349C"/>
    <w:rsid w:val="00FB5054"/>
    <w:rsid w:val="00FC0A23"/>
    <w:rsid w:val="00FC215A"/>
    <w:rsid w:val="00FC23D9"/>
    <w:rsid w:val="00FC35E3"/>
    <w:rsid w:val="00FC3BDB"/>
    <w:rsid w:val="00FC4E2E"/>
    <w:rsid w:val="00FC55F2"/>
    <w:rsid w:val="00FC6389"/>
    <w:rsid w:val="00FC6D69"/>
    <w:rsid w:val="00FC7224"/>
    <w:rsid w:val="00FD01CF"/>
    <w:rsid w:val="00FD0C23"/>
    <w:rsid w:val="00FD532C"/>
    <w:rsid w:val="00FE0205"/>
    <w:rsid w:val="00FE0D85"/>
    <w:rsid w:val="00FE1E12"/>
    <w:rsid w:val="00FE2BD3"/>
    <w:rsid w:val="00FE2C90"/>
    <w:rsid w:val="00FE39C3"/>
    <w:rsid w:val="00FE6687"/>
    <w:rsid w:val="00FE6859"/>
    <w:rsid w:val="00FE7343"/>
    <w:rsid w:val="00FE7F8D"/>
    <w:rsid w:val="00FE7FBC"/>
    <w:rsid w:val="00FF0E89"/>
    <w:rsid w:val="00FF2F54"/>
    <w:rsid w:val="00FF4D67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8005F"/>
  <w15:docId w15:val="{94AC04F1-C375-48B8-8D39-01B9994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44E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2"/>
    <w:unhideWhenUsed/>
    <w:qFormat/>
    <w:rsid w:val="00CE6CF9"/>
    <w:pPr>
      <w:keepNext/>
      <w:keepLines/>
      <w:spacing w:before="120" w:after="120" w:line="240" w:lineRule="auto"/>
      <w:outlineLvl w:val="1"/>
    </w:pPr>
    <w:rPr>
      <w:rFonts w:asciiTheme="majorHAnsi" w:hAnsiTheme="majorHAnsi"/>
      <w:b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2C48F6"/>
    <w:pPr>
      <w:keepNext/>
      <w:keepLines/>
      <w:spacing w:before="360" w:after="120"/>
      <w:outlineLvl w:val="2"/>
    </w:pPr>
    <w:rPr>
      <w:rFonts w:ascii="Century Gothic" w:hAnsi="Century Gothic"/>
      <w:iCs/>
      <w:color w:val="262626" w:themeColor="text1" w:themeTint="D9"/>
      <w:sz w:val="22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pPr>
      <w:keepNext/>
      <w:keepLines/>
      <w:spacing w:before="240" w:after="120"/>
      <w:contextualSpacing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qFormat/>
    <w:rPr>
      <w:color w:val="FFFFFF" w:themeColor="background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CE6CF9"/>
    <w:rPr>
      <w:rFonts w:asciiTheme="majorHAnsi" w:hAnsiTheme="majorHAnsi"/>
      <w:b/>
      <w:bCs/>
      <w:color w:val="404040" w:themeColor="text1" w:themeTint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numPr>
        <w:numId w:val="1"/>
      </w:numPr>
      <w:tabs>
        <w:tab w:val="right" w:leader="dot" w:pos="6120"/>
      </w:tabs>
      <w:spacing w:after="140" w:line="240" w:lineRule="auto"/>
      <w:ind w:right="3240"/>
    </w:pPr>
    <w:rPr>
      <w:b/>
      <w:bCs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2"/>
    <w:rsid w:val="002C48F6"/>
    <w:rPr>
      <w:rFonts w:ascii="Century Gothic" w:hAnsi="Century Gothic"/>
      <w:iCs/>
      <w:color w:val="262626" w:themeColor="text1" w:themeTint="D9"/>
      <w:sz w:val="22"/>
      <w:szCs w:val="28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2"/>
    <w:rPr>
      <w:rFonts w:asciiTheme="majorHAnsi" w:eastAsiaTheme="majorEastAsia" w:hAnsiTheme="majorHAnsi" w:cstheme="majorBidi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spacing w:after="100"/>
      <w:ind w:left="720" w:right="3240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spacing w:after="240"/>
      <w:contextualSpacing/>
    </w:pPr>
  </w:style>
  <w:style w:type="paragraph" w:styleId="ListBullet2">
    <w:name w:val="List Bullet 2"/>
    <w:basedOn w:val="Normal"/>
    <w:uiPriority w:val="2"/>
    <w:unhideWhenUsed/>
    <w:qFormat/>
    <w:pPr>
      <w:numPr>
        <w:numId w:val="3"/>
      </w:numPr>
      <w:spacing w:after="240"/>
      <w:contextualSpacing/>
    </w:pPr>
  </w:style>
  <w:style w:type="character" w:styleId="Strong">
    <w:name w:val="Strong"/>
    <w:basedOn w:val="DefaultParagraphFont"/>
    <w:uiPriority w:val="6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155"/>
    <w:pPr>
      <w:spacing w:after="200" w:line="276" w:lineRule="auto"/>
      <w:ind w:left="720"/>
      <w:contextualSpacing/>
    </w:pPr>
    <w:rPr>
      <w:color w:val="auto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E0FDB"/>
    <w:pPr>
      <w:spacing w:after="100"/>
      <w:ind w:left="200"/>
    </w:pPr>
  </w:style>
  <w:style w:type="table" w:styleId="GridTable4">
    <w:name w:val="Grid Table 4"/>
    <w:basedOn w:val="TableNormal"/>
    <w:uiPriority w:val="49"/>
    <w:rsid w:val="003453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next w:val="GridTable4-Accent3"/>
    <w:uiPriority w:val="49"/>
    <w:rsid w:val="00AA5DEA"/>
    <w:pPr>
      <w:spacing w:after="0" w:line="240" w:lineRule="auto"/>
    </w:pPr>
    <w:rPr>
      <w:rFonts w:eastAsia="Calibri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4-Accent3">
    <w:name w:val="Grid Table 4 Accent 3"/>
    <w:basedOn w:val="TableNormal"/>
    <w:uiPriority w:val="49"/>
    <w:rsid w:val="00AA5DEA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C535F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161361"/>
    <w:pPr>
      <w:spacing w:after="0" w:line="240" w:lineRule="auto"/>
    </w:p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  <w:insideV w:val="single" w:sz="4" w:space="0" w:color="F795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1"/>
          <w:left w:val="single" w:sz="4" w:space="0" w:color="F24F4F" w:themeColor="accent1"/>
          <w:bottom w:val="single" w:sz="4" w:space="0" w:color="F24F4F" w:themeColor="accent1"/>
          <w:right w:val="single" w:sz="4" w:space="0" w:color="F24F4F" w:themeColor="accent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27EB8"/>
    <w:pPr>
      <w:spacing w:after="0" w:line="240" w:lineRule="auto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1E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E9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E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E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E9E"/>
    <w:rPr>
      <w:b/>
      <w:bCs/>
    </w:rPr>
  </w:style>
  <w:style w:type="paragraph" w:styleId="Revision">
    <w:name w:val="Revision"/>
    <w:hidden/>
    <w:uiPriority w:val="99"/>
    <w:semiHidden/>
    <w:rsid w:val="00404A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utungi\Downloads\TS103978625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2016-05-04T00:00:00</PublishDate>
  <Abstract/>
  <CompanyAddress>Retail Device Bundles</CompanyAddress>
  <CompanyPhone/>
  <CompanyFax/>
  <CompanyEmail>Author : Steve Mutungi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9D75A-451D-4699-932D-A43E5AF1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TS103978625</Template>
  <TotalTime>1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M-PESA Integration deployment guide</vt:lpstr>
      <vt:lpstr>Revision History</vt:lpstr>
      <vt:lpstr/>
      <vt:lpstr>Definitions, Acronyms and Abbreviations</vt:lpstr>
      <vt:lpstr>Document Reference</vt:lpstr>
      <vt:lpstr>What’s New in this Version</vt:lpstr>
      <vt:lpstr>Introduction </vt:lpstr>
      <vt:lpstr>Effort Used and Rationale behind</vt:lpstr>
      <vt:lpstr>Choice of System </vt:lpstr>
      <vt:lpstr>System overview</vt:lpstr>
      <vt:lpstr>    </vt:lpstr>
      <vt:lpstr>Delivery Package</vt:lpstr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Justification document</dc:title>
  <dc:subject/>
  <dc:creator>Stephen Mutungi</dc:creator>
  <cp:keywords>Approach Justification</cp:keywords>
  <dc:description/>
  <cp:lastModifiedBy>Stephen Mutungi</cp:lastModifiedBy>
  <cp:revision>2</cp:revision>
  <cp:lastPrinted>2017-06-19T09:31:00Z</cp:lastPrinted>
  <dcterms:created xsi:type="dcterms:W3CDTF">2017-08-02T06:05:00Z</dcterms:created>
  <dcterms:modified xsi:type="dcterms:W3CDTF">2017-08-02T06:05:00Z</dcterms:modified>
  <cp:contentStatus>PSD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